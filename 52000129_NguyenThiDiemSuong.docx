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9130" w14:textId="77777777" w:rsidR="00DB41B1" w:rsidRDefault="00000000">
      <w:pPr>
        <w:jc w:val="center"/>
        <w:rPr>
          <w:sz w:val="28"/>
          <w:szCs w:val="28"/>
        </w:rPr>
      </w:pPr>
      <w:bookmarkStart w:id="0" w:name="_Hlk120833219"/>
      <w:bookmarkEnd w:id="0"/>
      <w:r>
        <w:rPr>
          <w:sz w:val="28"/>
          <w:szCs w:val="28"/>
        </w:rPr>
        <w:t>TỔNG LIÊN ĐOÀN LAO ĐỘNG VIỆT NAM</w:t>
      </w:r>
    </w:p>
    <w:p w14:paraId="032FA121" w14:textId="77777777" w:rsidR="00DB41B1" w:rsidRDefault="00000000">
      <w:pPr>
        <w:jc w:val="center"/>
        <w:rPr>
          <w:b/>
          <w:bCs/>
          <w:sz w:val="28"/>
          <w:szCs w:val="28"/>
        </w:rPr>
      </w:pPr>
      <w:r>
        <w:rPr>
          <w:b/>
          <w:bCs/>
          <w:sz w:val="28"/>
          <w:szCs w:val="28"/>
        </w:rPr>
        <w:t xml:space="preserve">TRƯỜNG ĐẠI HỌC TÔN ĐỨC THẮNG </w:t>
      </w:r>
    </w:p>
    <w:p w14:paraId="5545156D" w14:textId="77777777" w:rsidR="00DB41B1" w:rsidRDefault="00000000">
      <w:pPr>
        <w:jc w:val="center"/>
        <w:rPr>
          <w:b/>
          <w:bCs/>
          <w:sz w:val="28"/>
          <w:szCs w:val="28"/>
        </w:rPr>
      </w:pPr>
      <w:r>
        <w:rPr>
          <w:b/>
          <w:bCs/>
          <w:sz w:val="28"/>
          <w:szCs w:val="28"/>
        </w:rPr>
        <w:t xml:space="preserve">KHOA CÔNG NGHỆ THÔNG TIN </w:t>
      </w:r>
    </w:p>
    <w:p w14:paraId="5653D768" w14:textId="77777777" w:rsidR="00DB41B1" w:rsidRDefault="00DB41B1">
      <w:pPr>
        <w:spacing w:line="360" w:lineRule="auto"/>
        <w:ind w:firstLine="720"/>
        <w:jc w:val="center"/>
      </w:pPr>
    </w:p>
    <w:p w14:paraId="697B9555" w14:textId="77777777" w:rsidR="00DB41B1" w:rsidRDefault="00000000">
      <w:pPr>
        <w:spacing w:line="360" w:lineRule="auto"/>
        <w:ind w:left="2880" w:firstLine="720"/>
        <w:rPr>
          <w:b/>
          <w:sz w:val="28"/>
          <w:szCs w:val="28"/>
        </w:rPr>
      </w:pPr>
      <w:r>
        <w:rPr>
          <w:noProof/>
          <w:sz w:val="22"/>
          <w:szCs w:val="22"/>
        </w:rPr>
        <w:drawing>
          <wp:inline distT="0" distB="0" distL="0" distR="0" wp14:anchorId="40FCBB7A" wp14:editId="3AB0FD14">
            <wp:extent cx="790575" cy="742950"/>
            <wp:effectExtent l="0" t="0" r="0" b="0"/>
            <wp:docPr id="110" name="image1.png"/>
            <wp:cNvGraphicFramePr/>
            <a:graphic xmlns:a="http://schemas.openxmlformats.org/drawingml/2006/main">
              <a:graphicData uri="http://schemas.openxmlformats.org/drawingml/2006/picture">
                <pic:pic xmlns:pic="http://schemas.openxmlformats.org/drawingml/2006/picture">
                  <pic:nvPicPr>
                    <pic:cNvPr id="110" name="image1.png"/>
                    <pic:cNvPicPr preferRelativeResize="0"/>
                  </pic:nvPicPr>
                  <pic:blipFill>
                    <a:blip r:embed="rId8"/>
                    <a:srcRect/>
                    <a:stretch>
                      <a:fillRect/>
                    </a:stretch>
                  </pic:blipFill>
                  <pic:spPr>
                    <a:xfrm>
                      <a:off x="0" y="0"/>
                      <a:ext cx="790575" cy="742950"/>
                    </a:xfrm>
                    <a:prstGeom prst="rect">
                      <a:avLst/>
                    </a:prstGeom>
                  </pic:spPr>
                </pic:pic>
              </a:graphicData>
            </a:graphic>
          </wp:inline>
        </w:drawing>
      </w:r>
    </w:p>
    <w:p w14:paraId="451CD4F1" w14:textId="77777777" w:rsidR="00DB41B1" w:rsidRDefault="00DB41B1">
      <w:pPr>
        <w:spacing w:line="360" w:lineRule="auto"/>
        <w:ind w:firstLine="720"/>
        <w:rPr>
          <w:b/>
          <w:sz w:val="28"/>
          <w:szCs w:val="28"/>
        </w:rPr>
      </w:pPr>
    </w:p>
    <w:p w14:paraId="7E21ED13" w14:textId="4970379D" w:rsidR="00DB41B1" w:rsidRDefault="00000000">
      <w:pPr>
        <w:suppressAutoHyphens/>
        <w:autoSpaceDE w:val="0"/>
        <w:autoSpaceDN w:val="0"/>
        <w:adjustRightInd w:val="0"/>
        <w:spacing w:line="360" w:lineRule="auto"/>
        <w:ind w:firstLine="720"/>
        <w:jc w:val="center"/>
        <w:rPr>
          <w:b/>
          <w:bCs/>
          <w:color w:val="000000" w:themeColor="text1"/>
          <w:sz w:val="32"/>
          <w:szCs w:val="32"/>
        </w:rPr>
      </w:pPr>
      <w:r>
        <w:rPr>
          <w:b/>
          <w:bCs/>
          <w:color w:val="000000" w:themeColor="text1"/>
          <w:sz w:val="32"/>
          <w:szCs w:val="32"/>
          <w:lang w:val="vi-VN"/>
        </w:rPr>
        <w:t xml:space="preserve">BÁO CÁO </w:t>
      </w:r>
      <w:r w:rsidR="002E2B3A">
        <w:rPr>
          <w:b/>
          <w:bCs/>
          <w:color w:val="000000" w:themeColor="text1"/>
          <w:sz w:val="32"/>
          <w:szCs w:val="32"/>
          <w:lang w:val="vi-VN"/>
        </w:rPr>
        <w:t>CUỐI</w:t>
      </w:r>
      <w:r w:rsidR="00506E9A">
        <w:rPr>
          <w:b/>
          <w:bCs/>
          <w:color w:val="000000" w:themeColor="text1"/>
          <w:sz w:val="32"/>
          <w:szCs w:val="32"/>
          <w:lang w:val="vi-VN"/>
        </w:rPr>
        <w:t xml:space="preserve"> KỲ NHẬP MÔN HỌC MÁY</w:t>
      </w:r>
    </w:p>
    <w:p w14:paraId="7690F5B3" w14:textId="77777777" w:rsidR="00DB41B1" w:rsidRDefault="00DB41B1">
      <w:pPr>
        <w:spacing w:line="360" w:lineRule="auto"/>
        <w:rPr>
          <w:b/>
          <w:sz w:val="32"/>
          <w:szCs w:val="32"/>
        </w:rPr>
      </w:pPr>
    </w:p>
    <w:p w14:paraId="322EC159" w14:textId="77777777" w:rsidR="00DB41B1" w:rsidRDefault="00DB41B1">
      <w:pPr>
        <w:spacing w:line="360" w:lineRule="auto"/>
        <w:rPr>
          <w:b/>
          <w:lang w:val="vi-VN"/>
        </w:rPr>
      </w:pPr>
    </w:p>
    <w:p w14:paraId="46BC4DC5" w14:textId="3B3A1563" w:rsidR="00DB41B1" w:rsidRDefault="002E2B3A">
      <w:pPr>
        <w:suppressAutoHyphens/>
        <w:autoSpaceDE w:val="0"/>
        <w:autoSpaceDN w:val="0"/>
        <w:adjustRightInd w:val="0"/>
        <w:spacing w:line="360" w:lineRule="auto"/>
        <w:jc w:val="center"/>
        <w:rPr>
          <w:b/>
          <w:bCs/>
          <w:color w:val="000000" w:themeColor="text1"/>
          <w:sz w:val="48"/>
          <w:szCs w:val="48"/>
          <w:lang w:val="vi-VN"/>
        </w:rPr>
      </w:pPr>
      <w:bookmarkStart w:id="1" w:name="_Hlk119109553"/>
      <w:r>
        <w:rPr>
          <w:b/>
          <w:bCs/>
          <w:color w:val="000000" w:themeColor="text1"/>
          <w:sz w:val="48"/>
          <w:szCs w:val="48"/>
          <w:lang w:val="vi-VN"/>
        </w:rPr>
        <w:t xml:space="preserve"> TÌM HIỂU VỀ PHƯƠNG PHÁP OPTIMIZER, CONTINUAL LEARNING VÀ TEST PRODUCTION TRONG MÔ HÌNH HỌC MÁY</w:t>
      </w:r>
    </w:p>
    <w:bookmarkEnd w:id="1"/>
    <w:p w14:paraId="4100619F" w14:textId="77777777" w:rsidR="00DB41B1" w:rsidRDefault="00DB41B1">
      <w:pPr>
        <w:spacing w:line="360" w:lineRule="auto"/>
        <w:rPr>
          <w:i/>
          <w:sz w:val="28"/>
          <w:szCs w:val="28"/>
          <w:lang w:val="vi-VN"/>
        </w:rPr>
      </w:pPr>
    </w:p>
    <w:p w14:paraId="46ADEF8C" w14:textId="77777777" w:rsidR="00DB41B1" w:rsidRDefault="00DB41B1">
      <w:pPr>
        <w:spacing w:line="360" w:lineRule="auto"/>
        <w:jc w:val="right"/>
        <w:rPr>
          <w:i/>
          <w:sz w:val="28"/>
          <w:szCs w:val="28"/>
          <w:lang w:val="vi-VN"/>
        </w:rPr>
      </w:pPr>
    </w:p>
    <w:p w14:paraId="19CB9F16" w14:textId="46F4389E" w:rsidR="00DB41B1" w:rsidRDefault="00000000">
      <w:pPr>
        <w:suppressAutoHyphens/>
        <w:wordWrap w:val="0"/>
        <w:autoSpaceDE w:val="0"/>
        <w:autoSpaceDN w:val="0"/>
        <w:adjustRightInd w:val="0"/>
        <w:spacing w:line="360" w:lineRule="auto"/>
        <w:jc w:val="right"/>
        <w:rPr>
          <w:b/>
          <w:color w:val="000000" w:themeColor="text1"/>
          <w:sz w:val="28"/>
          <w:szCs w:val="28"/>
          <w:lang w:val="vi-VN"/>
        </w:rPr>
      </w:pPr>
      <w:r>
        <w:rPr>
          <w:i/>
          <w:color w:val="000000" w:themeColor="text1"/>
          <w:sz w:val="28"/>
          <w:szCs w:val="28"/>
          <w:lang w:val="vi-VN"/>
        </w:rPr>
        <w:t>Người hướng dẫn</w:t>
      </w:r>
      <w:r>
        <w:rPr>
          <w:color w:val="000000" w:themeColor="text1"/>
          <w:sz w:val="28"/>
          <w:szCs w:val="28"/>
          <w:lang w:val="vi-VN"/>
        </w:rPr>
        <w:t xml:space="preserve">: </w:t>
      </w:r>
      <w:r>
        <w:rPr>
          <w:b/>
          <w:color w:val="000000" w:themeColor="text1"/>
          <w:sz w:val="28"/>
          <w:szCs w:val="28"/>
          <w:lang w:val="vi-VN"/>
        </w:rPr>
        <w:t xml:space="preserve">THẦY </w:t>
      </w:r>
      <w:r w:rsidR="00506E9A">
        <w:rPr>
          <w:b/>
          <w:color w:val="000000" w:themeColor="text1"/>
          <w:sz w:val="28"/>
          <w:szCs w:val="28"/>
          <w:lang w:val="vi-VN"/>
        </w:rPr>
        <w:t>LÊ ANH CƯỜNG</w:t>
      </w:r>
    </w:p>
    <w:p w14:paraId="136C52C8" w14:textId="657DDA97" w:rsidR="00DB41B1" w:rsidRDefault="00000000" w:rsidP="002E2B3A">
      <w:pPr>
        <w:suppressAutoHyphens/>
        <w:autoSpaceDE w:val="0"/>
        <w:autoSpaceDN w:val="0"/>
        <w:adjustRightInd w:val="0"/>
        <w:spacing w:line="360" w:lineRule="auto"/>
        <w:jc w:val="right"/>
        <w:rPr>
          <w:b/>
          <w:bCs/>
          <w:color w:val="000000" w:themeColor="text1"/>
          <w:sz w:val="28"/>
          <w:szCs w:val="28"/>
          <w:lang w:val="vi-VN"/>
        </w:rPr>
      </w:pPr>
      <w:r>
        <w:rPr>
          <w:i/>
          <w:color w:val="000000" w:themeColor="text1"/>
          <w:sz w:val="28"/>
          <w:szCs w:val="28"/>
          <w:lang w:val="vi-VN"/>
        </w:rPr>
        <w:t>Người thực hiện</w:t>
      </w:r>
      <w:r>
        <w:rPr>
          <w:color w:val="000000" w:themeColor="text1"/>
          <w:sz w:val="28"/>
          <w:szCs w:val="28"/>
          <w:lang w:val="vi-VN"/>
        </w:rPr>
        <w:t>:</w:t>
      </w:r>
      <w:r>
        <w:rPr>
          <w:b/>
          <w:bCs/>
          <w:color w:val="000000" w:themeColor="text1"/>
          <w:sz w:val="28"/>
          <w:szCs w:val="28"/>
          <w:lang w:val="vi-VN"/>
        </w:rPr>
        <w:t xml:space="preserve"> NGUYỄN THỊ DIỄM SƯƠNG – 52000129</w:t>
      </w:r>
    </w:p>
    <w:p w14:paraId="22A486F7" w14:textId="37955BFA" w:rsidR="00DB41B1" w:rsidRDefault="00000000">
      <w:pPr>
        <w:suppressAutoHyphens/>
        <w:autoSpaceDE w:val="0"/>
        <w:autoSpaceDN w:val="0"/>
        <w:adjustRightInd w:val="0"/>
        <w:spacing w:line="360" w:lineRule="auto"/>
        <w:jc w:val="right"/>
        <w:rPr>
          <w:color w:val="000000" w:themeColor="text1"/>
          <w:sz w:val="28"/>
          <w:szCs w:val="28"/>
          <w:lang w:val="vi-VN"/>
        </w:rPr>
      </w:pPr>
      <w:r>
        <w:rPr>
          <w:color w:val="000000" w:themeColor="text1"/>
          <w:sz w:val="28"/>
          <w:szCs w:val="28"/>
          <w:lang w:val="vi-VN"/>
        </w:rPr>
        <w:t xml:space="preserve">Lớp       </w:t>
      </w:r>
      <w:r>
        <w:rPr>
          <w:b/>
          <w:bCs/>
          <w:color w:val="000000" w:themeColor="text1"/>
          <w:sz w:val="28"/>
          <w:szCs w:val="28"/>
          <w:lang w:val="vi-VN"/>
        </w:rPr>
        <w:t xml:space="preserve">:    </w:t>
      </w:r>
      <w:r w:rsidR="002E2B3A">
        <w:rPr>
          <w:b/>
          <w:bCs/>
          <w:color w:val="000000" w:themeColor="text1"/>
          <w:sz w:val="28"/>
          <w:szCs w:val="28"/>
          <w:lang w:val="vi-VN"/>
        </w:rPr>
        <w:t>200502</w:t>
      </w:r>
      <w:r>
        <w:rPr>
          <w:b/>
          <w:bCs/>
          <w:color w:val="000000" w:themeColor="text1"/>
          <w:sz w:val="28"/>
          <w:szCs w:val="28"/>
          <w:lang w:val="vi-VN"/>
        </w:rPr>
        <w:t>01</w:t>
      </w:r>
    </w:p>
    <w:p w14:paraId="1CDA7DEF" w14:textId="77777777" w:rsidR="00DB41B1" w:rsidRDefault="00000000">
      <w:pPr>
        <w:suppressAutoHyphens/>
        <w:autoSpaceDE w:val="0"/>
        <w:autoSpaceDN w:val="0"/>
        <w:adjustRightInd w:val="0"/>
        <w:ind w:firstLine="720"/>
        <w:jc w:val="right"/>
        <w:rPr>
          <w:b/>
          <w:bCs/>
          <w:lang w:val="vi-VN"/>
        </w:rPr>
      </w:pPr>
      <w:r>
        <w:rPr>
          <w:color w:val="000000" w:themeColor="text1"/>
          <w:sz w:val="28"/>
          <w:szCs w:val="28"/>
          <w:lang w:val="vi-VN"/>
        </w:rPr>
        <w:t xml:space="preserve">Khoá    </w:t>
      </w:r>
      <w:r>
        <w:rPr>
          <w:b/>
          <w:bCs/>
          <w:color w:val="000000" w:themeColor="text1"/>
          <w:sz w:val="28"/>
          <w:szCs w:val="28"/>
          <w:lang w:val="vi-VN"/>
        </w:rPr>
        <w:t xml:space="preserve"> :    24</w:t>
      </w:r>
    </w:p>
    <w:p w14:paraId="051E0941" w14:textId="77777777" w:rsidR="00DB41B1" w:rsidRDefault="00DB41B1">
      <w:pPr>
        <w:spacing w:line="360" w:lineRule="auto"/>
        <w:rPr>
          <w:b/>
          <w:lang w:val="vi-VN"/>
        </w:rPr>
      </w:pPr>
    </w:p>
    <w:p w14:paraId="34B6CCBC" w14:textId="77777777" w:rsidR="00506E9A" w:rsidRDefault="00506E9A" w:rsidP="002E2B3A">
      <w:pPr>
        <w:spacing w:line="360" w:lineRule="auto"/>
        <w:rPr>
          <w:b/>
          <w:sz w:val="28"/>
          <w:szCs w:val="28"/>
          <w:lang w:val="vi-VN"/>
        </w:rPr>
      </w:pPr>
    </w:p>
    <w:p w14:paraId="6C55A467" w14:textId="63D905D0" w:rsidR="00DB41B1" w:rsidRDefault="00000000">
      <w:pPr>
        <w:spacing w:line="360" w:lineRule="auto"/>
        <w:jc w:val="center"/>
        <w:rPr>
          <w:b/>
          <w:sz w:val="28"/>
          <w:szCs w:val="28"/>
          <w:lang w:val="vi-VN"/>
        </w:rPr>
        <w:sectPr w:rsidR="00DB41B1">
          <w:headerReference w:type="default" r:id="rId9"/>
          <w:pgSz w:w="12240" w:h="15840"/>
          <w:pgMar w:top="1985" w:right="1134" w:bottom="1701" w:left="1985" w:header="720" w:footer="720" w:gutter="0"/>
          <w:pgNumType w:start="1"/>
          <w:cols w:space="720"/>
        </w:sectPr>
      </w:pPr>
      <w:r>
        <w:rPr>
          <w:b/>
          <w:sz w:val="28"/>
          <w:szCs w:val="28"/>
          <w:lang w:val="vi-VN"/>
        </w:rPr>
        <w:t>THÀNH PHỐ HỒ CHÍ MINH, NĂM 2023</w:t>
      </w:r>
    </w:p>
    <w:p w14:paraId="2C91008D" w14:textId="77777777" w:rsidR="00DB41B1" w:rsidRDefault="00000000">
      <w:pPr>
        <w:jc w:val="center"/>
        <w:rPr>
          <w:sz w:val="28"/>
          <w:szCs w:val="28"/>
          <w:lang w:val="vi-VN"/>
        </w:rPr>
      </w:pPr>
      <w:bookmarkStart w:id="2" w:name="_Toc107006387"/>
      <w:r>
        <w:rPr>
          <w:sz w:val="28"/>
          <w:szCs w:val="28"/>
          <w:lang w:val="vi-VN"/>
        </w:rPr>
        <w:lastRenderedPageBreak/>
        <w:t>TỔNG LIÊN ĐOÀN LAO ĐỘNG VIỆT NAM</w:t>
      </w:r>
    </w:p>
    <w:p w14:paraId="51CEE1E3" w14:textId="77777777" w:rsidR="00DB41B1" w:rsidRDefault="00000000">
      <w:pPr>
        <w:jc w:val="center"/>
        <w:rPr>
          <w:b/>
          <w:bCs/>
          <w:sz w:val="28"/>
          <w:szCs w:val="28"/>
          <w:lang w:val="vi-VN"/>
        </w:rPr>
      </w:pPr>
      <w:r>
        <w:rPr>
          <w:b/>
          <w:bCs/>
          <w:sz w:val="28"/>
          <w:szCs w:val="28"/>
          <w:lang w:val="vi-VN"/>
        </w:rPr>
        <w:t xml:space="preserve">TRƯỜNG ĐẠI HỌC TÔN ĐỨC THẮNG </w:t>
      </w:r>
    </w:p>
    <w:p w14:paraId="08BC91F1" w14:textId="77777777" w:rsidR="00DB41B1" w:rsidRDefault="00000000">
      <w:pPr>
        <w:jc w:val="center"/>
        <w:rPr>
          <w:b/>
          <w:bCs/>
          <w:sz w:val="28"/>
          <w:szCs w:val="28"/>
        </w:rPr>
      </w:pPr>
      <w:r>
        <w:rPr>
          <w:b/>
          <w:bCs/>
          <w:sz w:val="28"/>
          <w:szCs w:val="28"/>
        </w:rPr>
        <w:t xml:space="preserve">KHOA CÔNG NGHỆ THÔNG TIN </w:t>
      </w:r>
    </w:p>
    <w:p w14:paraId="4537812C" w14:textId="77777777" w:rsidR="00DB41B1" w:rsidRDefault="00DB41B1">
      <w:pPr>
        <w:spacing w:line="360" w:lineRule="auto"/>
        <w:ind w:firstLine="720"/>
        <w:jc w:val="center"/>
      </w:pPr>
    </w:p>
    <w:p w14:paraId="7D635EC8" w14:textId="77777777" w:rsidR="00DB41B1" w:rsidRDefault="00000000">
      <w:pPr>
        <w:spacing w:after="240" w:line="360" w:lineRule="auto"/>
        <w:ind w:left="2880" w:firstLine="720"/>
        <w:rPr>
          <w:b/>
          <w:sz w:val="28"/>
          <w:szCs w:val="28"/>
        </w:rPr>
      </w:pPr>
      <w:r>
        <w:rPr>
          <w:noProof/>
          <w:sz w:val="22"/>
          <w:szCs w:val="22"/>
        </w:rPr>
        <w:drawing>
          <wp:inline distT="0" distB="0" distL="0" distR="0" wp14:anchorId="32E9C63A" wp14:editId="4D66705E">
            <wp:extent cx="790575" cy="74295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8"/>
                    <a:srcRect/>
                    <a:stretch>
                      <a:fillRect/>
                    </a:stretch>
                  </pic:blipFill>
                  <pic:spPr>
                    <a:xfrm>
                      <a:off x="0" y="0"/>
                      <a:ext cx="790575" cy="742950"/>
                    </a:xfrm>
                    <a:prstGeom prst="rect">
                      <a:avLst/>
                    </a:prstGeom>
                  </pic:spPr>
                </pic:pic>
              </a:graphicData>
            </a:graphic>
          </wp:inline>
        </w:drawing>
      </w:r>
    </w:p>
    <w:p w14:paraId="68380AC7" w14:textId="1AD1F4DF" w:rsidR="00DB41B1" w:rsidRDefault="00000000">
      <w:pPr>
        <w:suppressAutoHyphens/>
        <w:autoSpaceDE w:val="0"/>
        <w:autoSpaceDN w:val="0"/>
        <w:adjustRightInd w:val="0"/>
        <w:spacing w:line="360" w:lineRule="auto"/>
        <w:ind w:firstLine="720"/>
        <w:jc w:val="center"/>
        <w:rPr>
          <w:b/>
          <w:bCs/>
          <w:color w:val="000000" w:themeColor="text1"/>
          <w:sz w:val="32"/>
          <w:szCs w:val="32"/>
        </w:rPr>
      </w:pPr>
      <w:r>
        <w:rPr>
          <w:b/>
          <w:bCs/>
          <w:color w:val="000000" w:themeColor="text1"/>
          <w:sz w:val="32"/>
          <w:szCs w:val="32"/>
          <w:lang w:val="vi-VN"/>
        </w:rPr>
        <w:t xml:space="preserve">BÁO CÁO </w:t>
      </w:r>
      <w:r w:rsidR="00506E9A">
        <w:rPr>
          <w:b/>
          <w:bCs/>
          <w:color w:val="000000" w:themeColor="text1"/>
          <w:sz w:val="32"/>
          <w:szCs w:val="32"/>
          <w:lang w:val="vi-VN"/>
        </w:rPr>
        <w:t xml:space="preserve">GIỮA </w:t>
      </w:r>
      <w:r>
        <w:rPr>
          <w:b/>
          <w:bCs/>
          <w:color w:val="000000" w:themeColor="text1"/>
          <w:sz w:val="32"/>
          <w:szCs w:val="32"/>
          <w:lang w:val="vi-VN"/>
        </w:rPr>
        <w:t xml:space="preserve">KỲ </w:t>
      </w:r>
      <w:r w:rsidR="00506E9A">
        <w:rPr>
          <w:b/>
          <w:bCs/>
          <w:color w:val="000000" w:themeColor="text1"/>
          <w:sz w:val="32"/>
          <w:szCs w:val="32"/>
          <w:lang w:val="vi-VN"/>
        </w:rPr>
        <w:t>NHẬP MÔN HỌC MÁY</w:t>
      </w:r>
    </w:p>
    <w:p w14:paraId="49025254" w14:textId="77777777" w:rsidR="00DB41B1" w:rsidRDefault="00DB41B1">
      <w:pPr>
        <w:spacing w:line="360" w:lineRule="auto"/>
        <w:rPr>
          <w:b/>
          <w:sz w:val="32"/>
          <w:szCs w:val="32"/>
          <w:lang w:val="vi-VN"/>
        </w:rPr>
      </w:pPr>
    </w:p>
    <w:p w14:paraId="791D38C7" w14:textId="77777777" w:rsidR="00DB41B1" w:rsidRDefault="00DB41B1">
      <w:pPr>
        <w:spacing w:line="360" w:lineRule="auto"/>
        <w:rPr>
          <w:b/>
          <w:lang w:val="vi-VN"/>
        </w:rPr>
      </w:pPr>
    </w:p>
    <w:p w14:paraId="19967C5C" w14:textId="049A4F7D" w:rsidR="00506E9A" w:rsidRDefault="002E2B3A" w:rsidP="00506E9A">
      <w:pPr>
        <w:suppressAutoHyphens/>
        <w:autoSpaceDE w:val="0"/>
        <w:autoSpaceDN w:val="0"/>
        <w:adjustRightInd w:val="0"/>
        <w:spacing w:line="360" w:lineRule="auto"/>
        <w:jc w:val="center"/>
        <w:rPr>
          <w:b/>
          <w:bCs/>
          <w:color w:val="000000" w:themeColor="text1"/>
          <w:sz w:val="48"/>
          <w:szCs w:val="48"/>
          <w:lang w:val="vi-VN"/>
        </w:rPr>
      </w:pPr>
      <w:r>
        <w:rPr>
          <w:b/>
          <w:bCs/>
          <w:color w:val="000000" w:themeColor="text1"/>
          <w:sz w:val="48"/>
          <w:szCs w:val="48"/>
          <w:lang w:val="vi-VN"/>
        </w:rPr>
        <w:t xml:space="preserve"> </w:t>
      </w:r>
      <w:r>
        <w:rPr>
          <w:b/>
          <w:bCs/>
          <w:color w:val="000000" w:themeColor="text1"/>
          <w:sz w:val="48"/>
          <w:szCs w:val="48"/>
          <w:lang w:val="vi-VN"/>
        </w:rPr>
        <w:t>TÌM HIỂU VỀ PHƯƠNG PHÁP OPTIMIZER, CONTINUAL LEARNING VÀ TEST PRODUCTION TRONG MÔ HÌNH HỌC MÁY</w:t>
      </w:r>
    </w:p>
    <w:p w14:paraId="2117C311" w14:textId="77777777" w:rsidR="00DB41B1" w:rsidRDefault="00DB41B1">
      <w:pPr>
        <w:spacing w:line="360" w:lineRule="auto"/>
        <w:rPr>
          <w:i/>
          <w:sz w:val="28"/>
          <w:szCs w:val="28"/>
          <w:lang w:val="vi-VN"/>
        </w:rPr>
      </w:pPr>
    </w:p>
    <w:p w14:paraId="6FCB2463" w14:textId="77777777" w:rsidR="00506E9A" w:rsidRDefault="00506E9A">
      <w:pPr>
        <w:spacing w:line="360" w:lineRule="auto"/>
        <w:rPr>
          <w:i/>
          <w:sz w:val="28"/>
          <w:szCs w:val="28"/>
          <w:lang w:val="vi-VN"/>
        </w:rPr>
      </w:pPr>
    </w:p>
    <w:p w14:paraId="114C9B62" w14:textId="77777777" w:rsidR="00506E9A" w:rsidRDefault="00506E9A" w:rsidP="00506E9A">
      <w:pPr>
        <w:suppressAutoHyphens/>
        <w:wordWrap w:val="0"/>
        <w:autoSpaceDE w:val="0"/>
        <w:autoSpaceDN w:val="0"/>
        <w:adjustRightInd w:val="0"/>
        <w:spacing w:line="360" w:lineRule="auto"/>
        <w:jc w:val="right"/>
        <w:rPr>
          <w:b/>
          <w:color w:val="000000" w:themeColor="text1"/>
          <w:sz w:val="28"/>
          <w:szCs w:val="28"/>
          <w:lang w:val="vi-VN"/>
        </w:rPr>
      </w:pPr>
      <w:r>
        <w:rPr>
          <w:i/>
          <w:color w:val="000000" w:themeColor="text1"/>
          <w:sz w:val="28"/>
          <w:szCs w:val="28"/>
          <w:lang w:val="vi-VN"/>
        </w:rPr>
        <w:t>Người hướng dẫn</w:t>
      </w:r>
      <w:r>
        <w:rPr>
          <w:color w:val="000000" w:themeColor="text1"/>
          <w:sz w:val="28"/>
          <w:szCs w:val="28"/>
          <w:lang w:val="vi-VN"/>
        </w:rPr>
        <w:t xml:space="preserve">: </w:t>
      </w:r>
      <w:r>
        <w:rPr>
          <w:b/>
          <w:color w:val="000000" w:themeColor="text1"/>
          <w:sz w:val="28"/>
          <w:szCs w:val="28"/>
          <w:lang w:val="vi-VN"/>
        </w:rPr>
        <w:t>THẦY LÊ ANH CƯỜNG</w:t>
      </w:r>
    </w:p>
    <w:p w14:paraId="5423CC7B" w14:textId="68CB593F" w:rsidR="00506E9A" w:rsidRDefault="00506E9A" w:rsidP="002E2B3A">
      <w:pPr>
        <w:suppressAutoHyphens/>
        <w:autoSpaceDE w:val="0"/>
        <w:autoSpaceDN w:val="0"/>
        <w:adjustRightInd w:val="0"/>
        <w:spacing w:line="360" w:lineRule="auto"/>
        <w:jc w:val="right"/>
        <w:rPr>
          <w:b/>
          <w:bCs/>
          <w:color w:val="000000" w:themeColor="text1"/>
          <w:sz w:val="28"/>
          <w:szCs w:val="28"/>
          <w:lang w:val="vi-VN"/>
        </w:rPr>
      </w:pPr>
      <w:r>
        <w:rPr>
          <w:i/>
          <w:color w:val="000000" w:themeColor="text1"/>
          <w:sz w:val="28"/>
          <w:szCs w:val="28"/>
          <w:lang w:val="vi-VN"/>
        </w:rPr>
        <w:t>Người thực hiện</w:t>
      </w:r>
      <w:r>
        <w:rPr>
          <w:color w:val="000000" w:themeColor="text1"/>
          <w:sz w:val="28"/>
          <w:szCs w:val="28"/>
          <w:lang w:val="vi-VN"/>
        </w:rPr>
        <w:t>:</w:t>
      </w:r>
      <w:r>
        <w:rPr>
          <w:b/>
          <w:bCs/>
          <w:color w:val="000000" w:themeColor="text1"/>
          <w:sz w:val="28"/>
          <w:szCs w:val="28"/>
          <w:lang w:val="vi-VN"/>
        </w:rPr>
        <w:t xml:space="preserve"> NGUYỄN THỊ DIỄM SƯƠNG – 52000129</w:t>
      </w:r>
    </w:p>
    <w:p w14:paraId="7C686B0A" w14:textId="24418323" w:rsidR="00506E9A" w:rsidRDefault="00506E9A" w:rsidP="00506E9A">
      <w:pPr>
        <w:suppressAutoHyphens/>
        <w:autoSpaceDE w:val="0"/>
        <w:autoSpaceDN w:val="0"/>
        <w:adjustRightInd w:val="0"/>
        <w:spacing w:line="360" w:lineRule="auto"/>
        <w:jc w:val="right"/>
        <w:rPr>
          <w:color w:val="000000" w:themeColor="text1"/>
          <w:sz w:val="28"/>
          <w:szCs w:val="28"/>
          <w:lang w:val="vi-VN"/>
        </w:rPr>
      </w:pPr>
      <w:r>
        <w:rPr>
          <w:color w:val="000000" w:themeColor="text1"/>
          <w:sz w:val="28"/>
          <w:szCs w:val="28"/>
          <w:lang w:val="vi-VN"/>
        </w:rPr>
        <w:t xml:space="preserve">Lớp       </w:t>
      </w:r>
      <w:r>
        <w:rPr>
          <w:b/>
          <w:bCs/>
          <w:color w:val="000000" w:themeColor="text1"/>
          <w:sz w:val="28"/>
          <w:szCs w:val="28"/>
          <w:lang w:val="vi-VN"/>
        </w:rPr>
        <w:t xml:space="preserve">:    </w:t>
      </w:r>
      <w:r w:rsidR="00373A2E">
        <w:rPr>
          <w:b/>
          <w:bCs/>
          <w:color w:val="000000" w:themeColor="text1"/>
          <w:sz w:val="28"/>
          <w:szCs w:val="28"/>
          <w:lang w:val="vi-VN"/>
        </w:rPr>
        <w:t>200502</w:t>
      </w:r>
      <w:r>
        <w:rPr>
          <w:b/>
          <w:bCs/>
          <w:color w:val="000000" w:themeColor="text1"/>
          <w:sz w:val="28"/>
          <w:szCs w:val="28"/>
          <w:lang w:val="vi-VN"/>
        </w:rPr>
        <w:t>01</w:t>
      </w:r>
    </w:p>
    <w:p w14:paraId="4CDF4F1A" w14:textId="77777777" w:rsidR="00506E9A" w:rsidRDefault="00506E9A" w:rsidP="00506E9A">
      <w:pPr>
        <w:suppressAutoHyphens/>
        <w:autoSpaceDE w:val="0"/>
        <w:autoSpaceDN w:val="0"/>
        <w:adjustRightInd w:val="0"/>
        <w:ind w:firstLine="720"/>
        <w:jc w:val="right"/>
        <w:rPr>
          <w:b/>
          <w:bCs/>
          <w:lang w:val="vi-VN"/>
        </w:rPr>
      </w:pPr>
      <w:r>
        <w:rPr>
          <w:color w:val="000000" w:themeColor="text1"/>
          <w:sz w:val="28"/>
          <w:szCs w:val="28"/>
          <w:lang w:val="vi-VN"/>
        </w:rPr>
        <w:t xml:space="preserve">Khoá    </w:t>
      </w:r>
      <w:r>
        <w:rPr>
          <w:b/>
          <w:bCs/>
          <w:color w:val="000000" w:themeColor="text1"/>
          <w:sz w:val="28"/>
          <w:szCs w:val="28"/>
          <w:lang w:val="vi-VN"/>
        </w:rPr>
        <w:t xml:space="preserve"> :    24</w:t>
      </w:r>
    </w:p>
    <w:p w14:paraId="142403BB" w14:textId="77777777" w:rsidR="00506E9A" w:rsidRDefault="00506E9A">
      <w:pPr>
        <w:spacing w:line="360" w:lineRule="auto"/>
        <w:rPr>
          <w:b/>
          <w:lang w:val="vi-VN"/>
        </w:rPr>
      </w:pPr>
    </w:p>
    <w:p w14:paraId="493FCD9D" w14:textId="77777777" w:rsidR="00506E9A" w:rsidRDefault="00506E9A">
      <w:pPr>
        <w:spacing w:line="360" w:lineRule="auto"/>
        <w:rPr>
          <w:b/>
          <w:lang w:val="vi-VN"/>
        </w:rPr>
      </w:pPr>
    </w:p>
    <w:p w14:paraId="1505386C" w14:textId="77777777" w:rsidR="002E2B3A" w:rsidRDefault="002E2B3A">
      <w:pPr>
        <w:spacing w:line="360" w:lineRule="auto"/>
        <w:rPr>
          <w:b/>
          <w:lang w:val="vi-VN"/>
        </w:rPr>
      </w:pPr>
    </w:p>
    <w:p w14:paraId="05601968" w14:textId="77777777" w:rsidR="00DB41B1" w:rsidRDefault="00000000">
      <w:pPr>
        <w:spacing w:line="360" w:lineRule="auto"/>
        <w:jc w:val="center"/>
        <w:rPr>
          <w:b/>
          <w:sz w:val="28"/>
          <w:szCs w:val="28"/>
          <w:lang w:val="vi-VN"/>
        </w:rPr>
        <w:sectPr w:rsidR="00DB41B1">
          <w:headerReference w:type="default" r:id="rId10"/>
          <w:pgSz w:w="12240" w:h="15840"/>
          <w:pgMar w:top="1985" w:right="1134" w:bottom="1701" w:left="1985" w:header="720" w:footer="720" w:gutter="0"/>
          <w:pgNumType w:start="1"/>
          <w:cols w:space="720"/>
        </w:sectPr>
      </w:pPr>
      <w:r>
        <w:rPr>
          <w:b/>
          <w:sz w:val="28"/>
          <w:szCs w:val="28"/>
          <w:lang w:val="vi-VN"/>
        </w:rPr>
        <w:t>THÀNH PHỐ HỒ CHÍ MINH, NĂM 2023</w:t>
      </w:r>
    </w:p>
    <w:p w14:paraId="52BB6A78" w14:textId="77777777" w:rsidR="00DB41B1" w:rsidRDefault="00000000">
      <w:pPr>
        <w:pStyle w:val="Chng"/>
        <w:jc w:val="center"/>
        <w:rPr>
          <w:lang w:val="vi-VN"/>
        </w:rPr>
      </w:pPr>
      <w:bookmarkStart w:id="3" w:name="_Toc148885754"/>
      <w:r>
        <w:rPr>
          <w:lang w:val="vi-VN"/>
        </w:rPr>
        <w:lastRenderedPageBreak/>
        <w:t>LỜI CẢM ƠN</w:t>
      </w:r>
      <w:bookmarkEnd w:id="2"/>
      <w:bookmarkEnd w:id="3"/>
    </w:p>
    <w:p w14:paraId="434B7077" w14:textId="77777777" w:rsidR="00506E9A" w:rsidRPr="00506E9A" w:rsidRDefault="00506E9A" w:rsidP="00506E9A">
      <w:pPr>
        <w:pBdr>
          <w:top w:val="nil"/>
          <w:left w:val="nil"/>
          <w:bottom w:val="nil"/>
          <w:right w:val="nil"/>
          <w:between w:val="nil"/>
        </w:pBdr>
        <w:spacing w:line="360" w:lineRule="auto"/>
        <w:ind w:firstLine="720"/>
        <w:jc w:val="both"/>
        <w:rPr>
          <w:color w:val="000000"/>
          <w:sz w:val="26"/>
          <w:szCs w:val="26"/>
          <w:lang w:val="vi-VN"/>
        </w:rPr>
      </w:pPr>
      <w:r w:rsidRPr="00506E9A">
        <w:rPr>
          <w:color w:val="000000"/>
          <w:sz w:val="26"/>
          <w:szCs w:val="26"/>
          <w:lang w:val="vi-VN"/>
        </w:rPr>
        <w:t xml:space="preserve">Trong thời gian hoàn thành bài báo cáo vừa qua, em đã nhận được rất nhiều sự giúp đỡ, hướng dẫn và hỗ trợ tận tình từ quý thầy cô và các bạn. Em cảm thấy vô cùng biết ơn và muốn gửi những lời </w:t>
      </w:r>
      <w:r w:rsidRPr="00506E9A">
        <w:rPr>
          <w:sz w:val="26"/>
          <w:szCs w:val="26"/>
          <w:lang w:val="vi-VN"/>
        </w:rPr>
        <w:t>cảm</w:t>
      </w:r>
      <w:r w:rsidRPr="00506E9A">
        <w:rPr>
          <w:color w:val="000000"/>
          <w:sz w:val="26"/>
          <w:szCs w:val="26"/>
          <w:lang w:val="vi-VN"/>
        </w:rPr>
        <w:t xml:space="preserve"> ơn sâu sắc đến thầy cô, bạn bè và gia đình đã giúp bài báo cáo của em đạt kết quả tốt như hiện nay.</w:t>
      </w:r>
    </w:p>
    <w:p w14:paraId="40266DD5" w14:textId="77777777" w:rsidR="00506E9A" w:rsidRPr="00506E9A" w:rsidRDefault="00506E9A" w:rsidP="00506E9A">
      <w:pPr>
        <w:pBdr>
          <w:top w:val="nil"/>
          <w:left w:val="nil"/>
          <w:bottom w:val="nil"/>
          <w:right w:val="nil"/>
          <w:between w:val="nil"/>
        </w:pBdr>
        <w:spacing w:line="360" w:lineRule="auto"/>
        <w:ind w:firstLine="720"/>
        <w:jc w:val="both"/>
        <w:rPr>
          <w:color w:val="000000"/>
          <w:sz w:val="26"/>
          <w:szCs w:val="26"/>
          <w:lang w:val="vi-VN"/>
        </w:rPr>
      </w:pPr>
      <w:r w:rsidRPr="00506E9A">
        <w:rPr>
          <w:color w:val="000000"/>
          <w:sz w:val="26"/>
          <w:szCs w:val="26"/>
          <w:lang w:val="vi-VN"/>
        </w:rPr>
        <w:t xml:space="preserve">Đặc biệt, em muốn bày tỏ sự biết ơn sâu sắc và lòng kính trọng đến thầy Lê Anh Cường, thầy là người đã giảng dạy em môn Nhập môn Học máy trong suốt học kỳ vừa qua. Trong quá trình học tập, thầy đã truyền đạt cho em vô vàn kiến thức hay và bổ ích, giúp em có được cơ sở lý thuyết vững vàng để em vượt qua bài báo cáo này dễ dàng hơn. </w:t>
      </w:r>
    </w:p>
    <w:p w14:paraId="1D504DBC" w14:textId="77777777" w:rsidR="00506E9A" w:rsidRPr="00506E9A" w:rsidRDefault="00506E9A" w:rsidP="00506E9A">
      <w:pPr>
        <w:pBdr>
          <w:top w:val="nil"/>
          <w:left w:val="nil"/>
          <w:bottom w:val="nil"/>
          <w:right w:val="nil"/>
          <w:between w:val="nil"/>
        </w:pBdr>
        <w:spacing w:line="360" w:lineRule="auto"/>
        <w:ind w:firstLine="720"/>
        <w:jc w:val="both"/>
        <w:rPr>
          <w:color w:val="000000"/>
          <w:sz w:val="26"/>
          <w:szCs w:val="26"/>
          <w:lang w:val="vi-VN"/>
        </w:rPr>
      </w:pPr>
      <w:r w:rsidRPr="00506E9A">
        <w:rPr>
          <w:color w:val="000000"/>
          <w:sz w:val="26"/>
          <w:szCs w:val="26"/>
          <w:lang w:val="vi-VN"/>
        </w:rPr>
        <w:t>Bài báo cáo này cũng không thể tránh khỏi những thiếu sót và hạn chế, em rất mong quý thầy cô sẽ bỏ qua cho em và chỉ bảo thêm để giúp em có điều kiện bổ sung và làm tốt hơn trong những bài báo cáo sau này.</w:t>
      </w:r>
    </w:p>
    <w:p w14:paraId="5283992F" w14:textId="77777777" w:rsidR="00506E9A" w:rsidRDefault="00506E9A" w:rsidP="00506E9A">
      <w:pPr>
        <w:pBdr>
          <w:top w:val="nil"/>
          <w:left w:val="nil"/>
          <w:bottom w:val="nil"/>
          <w:right w:val="nil"/>
          <w:between w:val="nil"/>
        </w:pBdr>
        <w:spacing w:line="360" w:lineRule="auto"/>
        <w:ind w:firstLine="720"/>
        <w:jc w:val="both"/>
        <w:rPr>
          <w:color w:val="000000"/>
          <w:sz w:val="26"/>
          <w:szCs w:val="26"/>
          <w:lang w:val="vi-VN"/>
        </w:rPr>
      </w:pPr>
      <w:r w:rsidRPr="00506E9A">
        <w:rPr>
          <w:color w:val="000000"/>
          <w:sz w:val="26"/>
          <w:szCs w:val="26"/>
          <w:lang w:val="vi-VN"/>
        </w:rPr>
        <w:t xml:space="preserve">Em xin kính chúc quý thầy, quý cô và quý nhà trường luôn mạnh khỏe, hạnh phúc và ngày một thành công hơn trong sự nghiệp trồng người của </w:t>
      </w:r>
      <w:r>
        <w:rPr>
          <w:color w:val="000000"/>
          <w:sz w:val="26"/>
          <w:szCs w:val="26"/>
          <w:lang w:val="vi-VN"/>
        </w:rPr>
        <w:t>mình.</w:t>
      </w:r>
    </w:p>
    <w:p w14:paraId="2CC2F878" w14:textId="63158876" w:rsidR="00506E9A" w:rsidRPr="00506E9A" w:rsidRDefault="00506E9A" w:rsidP="00506E9A">
      <w:pPr>
        <w:pBdr>
          <w:top w:val="nil"/>
          <w:left w:val="nil"/>
          <w:bottom w:val="nil"/>
          <w:right w:val="nil"/>
          <w:between w:val="nil"/>
        </w:pBdr>
        <w:spacing w:line="360" w:lineRule="auto"/>
        <w:ind w:firstLine="720"/>
        <w:jc w:val="both"/>
        <w:rPr>
          <w:b/>
          <w:color w:val="000000"/>
          <w:sz w:val="32"/>
          <w:szCs w:val="32"/>
          <w:lang w:val="vi-VN"/>
        </w:rPr>
        <w:sectPr w:rsidR="00506E9A" w:rsidRPr="00506E9A">
          <w:headerReference w:type="default" r:id="rId11"/>
          <w:pgSz w:w="12240" w:h="15840"/>
          <w:pgMar w:top="1985" w:right="1134" w:bottom="1701" w:left="1985" w:header="720" w:footer="720" w:gutter="0"/>
          <w:pgNumType w:start="1"/>
          <w:cols w:space="720"/>
        </w:sectPr>
      </w:pPr>
      <w:r>
        <w:rPr>
          <w:color w:val="000000"/>
          <w:sz w:val="26"/>
          <w:szCs w:val="26"/>
          <w:lang w:val="vi-VN"/>
        </w:rPr>
        <w:t>Chúng em xin chân thành cảm ơn!</w:t>
      </w:r>
    </w:p>
    <w:p w14:paraId="597B9FC2" w14:textId="71F3890F" w:rsidR="00DB41B1" w:rsidRDefault="00000000" w:rsidP="00506E9A">
      <w:pPr>
        <w:pStyle w:val="Nidungvnbn"/>
        <w:ind w:firstLine="0"/>
        <w:jc w:val="center"/>
        <w:rPr>
          <w:b/>
          <w:bCs/>
          <w:sz w:val="32"/>
          <w:szCs w:val="32"/>
          <w:lang w:val="vi-VN"/>
        </w:rPr>
      </w:pPr>
      <w:r>
        <w:rPr>
          <w:b/>
          <w:bCs/>
          <w:sz w:val="32"/>
          <w:szCs w:val="32"/>
          <w:lang w:val="vi-VN"/>
        </w:rPr>
        <w:lastRenderedPageBreak/>
        <w:t>ĐỒ ÁN ĐƯỢC HOÀN THÀNH</w:t>
      </w:r>
    </w:p>
    <w:p w14:paraId="76ACB18F" w14:textId="77777777" w:rsidR="00DB41B1" w:rsidRDefault="00000000">
      <w:pPr>
        <w:pStyle w:val="Nidungvnbn"/>
        <w:jc w:val="center"/>
        <w:rPr>
          <w:b/>
          <w:bCs/>
          <w:sz w:val="32"/>
          <w:szCs w:val="32"/>
          <w:lang w:val="vi-VN"/>
        </w:rPr>
      </w:pPr>
      <w:r>
        <w:rPr>
          <w:b/>
          <w:bCs/>
          <w:sz w:val="32"/>
          <w:szCs w:val="32"/>
          <w:lang w:val="vi-VN"/>
        </w:rPr>
        <w:t>TẠI TRƯỜNG ĐẠI HỌC TÔN ĐỨC THẮNG</w:t>
      </w:r>
    </w:p>
    <w:p w14:paraId="2A354D49" w14:textId="58DD580E" w:rsidR="00506E9A" w:rsidRPr="00506E9A" w:rsidRDefault="00506E9A" w:rsidP="00506E9A">
      <w:pPr>
        <w:spacing w:line="360" w:lineRule="auto"/>
        <w:ind w:firstLine="720"/>
        <w:jc w:val="both"/>
        <w:rPr>
          <w:sz w:val="26"/>
          <w:szCs w:val="26"/>
          <w:lang w:val="vi-VN"/>
        </w:rPr>
      </w:pPr>
      <w:bookmarkStart w:id="4" w:name="_Toc107006388"/>
      <w:r w:rsidRPr="00506E9A">
        <w:rPr>
          <w:sz w:val="26"/>
          <w:szCs w:val="26"/>
          <w:lang w:val="vi-VN"/>
        </w:rPr>
        <w:t xml:space="preserve">Tôi xin cam đoan đây là công trình nghiên cứu của riêng tôi và được sự hướng dẫn khoa học của </w:t>
      </w:r>
      <w:r w:rsidR="00373A2E">
        <w:rPr>
          <w:sz w:val="26"/>
          <w:szCs w:val="26"/>
          <w:lang w:val="vi-VN"/>
        </w:rPr>
        <w:t>Th</w:t>
      </w:r>
      <w:r w:rsidRPr="00506E9A">
        <w:rPr>
          <w:sz w:val="26"/>
          <w:szCs w:val="26"/>
          <w:lang w:val="vi-VN"/>
        </w:rPr>
        <w:t>S Lê Anh Cường.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9E2C3E2" w14:textId="77777777" w:rsidR="00506E9A" w:rsidRPr="00506E9A" w:rsidRDefault="00506E9A" w:rsidP="00506E9A">
      <w:pPr>
        <w:spacing w:line="360" w:lineRule="auto"/>
        <w:ind w:firstLine="720"/>
        <w:jc w:val="both"/>
        <w:rPr>
          <w:sz w:val="26"/>
          <w:szCs w:val="26"/>
          <w:lang w:val="vi-VN"/>
        </w:rPr>
      </w:pPr>
      <w:r w:rsidRPr="00506E9A">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6B819130" w14:textId="77777777" w:rsidR="00506E9A" w:rsidRPr="00506E9A" w:rsidRDefault="00506E9A" w:rsidP="00506E9A">
      <w:pPr>
        <w:spacing w:line="360" w:lineRule="auto"/>
        <w:ind w:firstLine="720"/>
        <w:jc w:val="both"/>
        <w:rPr>
          <w:b/>
          <w:sz w:val="26"/>
          <w:szCs w:val="26"/>
          <w:lang w:val="vi-VN"/>
        </w:rPr>
      </w:pPr>
      <w:r w:rsidRPr="00506E9A">
        <w:rPr>
          <w:b/>
          <w:sz w:val="26"/>
          <w:szCs w:val="26"/>
          <w:lang w:val="vi-VN"/>
        </w:rPr>
        <w:t xml:space="preserve">Nếu phát hiện có bất kỳ sự gian lận nào tôi xin hoàn toàn chịu trách nhiệm về nội dung luận văn của mình. </w:t>
      </w:r>
      <w:r w:rsidRPr="00506E9A">
        <w:rPr>
          <w:sz w:val="26"/>
          <w:szCs w:val="26"/>
          <w:lang w:val="vi-VN"/>
        </w:rPr>
        <w:t>Trường đại học Tôn Đức Thắng không liên quan đến những vi phạm tác quyền, bản quyền do tôi gây ra trong quá trình thực hiện (nếu có).</w:t>
      </w:r>
    </w:p>
    <w:p w14:paraId="64ABC157" w14:textId="63D63A50" w:rsidR="00506E9A" w:rsidRPr="00506E9A" w:rsidRDefault="00506E9A" w:rsidP="00506E9A">
      <w:pPr>
        <w:spacing w:line="360" w:lineRule="auto"/>
        <w:ind w:left="3600"/>
        <w:jc w:val="center"/>
        <w:rPr>
          <w:i/>
          <w:sz w:val="26"/>
          <w:szCs w:val="26"/>
          <w:lang w:val="vi-VN"/>
        </w:rPr>
      </w:pPr>
      <w:r w:rsidRPr="00506E9A">
        <w:rPr>
          <w:i/>
          <w:sz w:val="26"/>
          <w:szCs w:val="26"/>
          <w:lang w:val="vi-VN"/>
        </w:rPr>
        <w:t xml:space="preserve">TP. Hồ Chí Minh, ngày </w:t>
      </w:r>
      <w:r w:rsidR="00373A2E">
        <w:rPr>
          <w:i/>
          <w:sz w:val="26"/>
          <w:szCs w:val="26"/>
          <w:lang w:val="vi-VN"/>
        </w:rPr>
        <w:t>20</w:t>
      </w:r>
      <w:r w:rsidRPr="00506E9A">
        <w:rPr>
          <w:i/>
          <w:sz w:val="26"/>
          <w:szCs w:val="26"/>
          <w:lang w:val="vi-VN"/>
        </w:rPr>
        <w:t xml:space="preserve">  tháng </w:t>
      </w:r>
      <w:r w:rsidR="00373A2E">
        <w:rPr>
          <w:i/>
          <w:sz w:val="26"/>
          <w:szCs w:val="26"/>
          <w:lang w:val="vi-VN"/>
        </w:rPr>
        <w:t>12</w:t>
      </w:r>
      <w:r w:rsidRPr="00506E9A">
        <w:rPr>
          <w:i/>
          <w:sz w:val="26"/>
          <w:szCs w:val="26"/>
          <w:lang w:val="vi-VN"/>
        </w:rPr>
        <w:t xml:space="preserve"> năm </w:t>
      </w:r>
      <w:r>
        <w:rPr>
          <w:i/>
          <w:sz w:val="26"/>
          <w:szCs w:val="26"/>
          <w:lang w:val="vi-VN"/>
        </w:rPr>
        <w:t>2023</w:t>
      </w:r>
      <w:r w:rsidRPr="00506E9A">
        <w:rPr>
          <w:i/>
          <w:sz w:val="26"/>
          <w:szCs w:val="26"/>
          <w:lang w:val="vi-VN"/>
        </w:rPr>
        <w:t xml:space="preserve">     </w:t>
      </w:r>
    </w:p>
    <w:p w14:paraId="2C251DD1" w14:textId="77777777" w:rsidR="00506E9A" w:rsidRPr="00506E9A" w:rsidRDefault="00506E9A" w:rsidP="00506E9A">
      <w:pPr>
        <w:tabs>
          <w:tab w:val="center" w:pos="6521"/>
        </w:tabs>
        <w:spacing w:line="360" w:lineRule="auto"/>
        <w:ind w:left="3600"/>
        <w:jc w:val="center"/>
        <w:rPr>
          <w:i/>
          <w:sz w:val="26"/>
          <w:szCs w:val="26"/>
          <w:lang w:val="vi-VN"/>
        </w:rPr>
      </w:pPr>
      <w:r w:rsidRPr="00506E9A">
        <w:rPr>
          <w:i/>
          <w:sz w:val="26"/>
          <w:szCs w:val="26"/>
          <w:lang w:val="vi-VN"/>
        </w:rPr>
        <w:t>Tác giả</w:t>
      </w:r>
    </w:p>
    <w:p w14:paraId="26F5B464" w14:textId="77777777" w:rsidR="00506E9A" w:rsidRDefault="00506E9A" w:rsidP="00506E9A">
      <w:pPr>
        <w:tabs>
          <w:tab w:val="center" w:pos="6379"/>
        </w:tabs>
        <w:spacing w:after="200" w:line="276" w:lineRule="auto"/>
        <w:rPr>
          <w:i/>
          <w:sz w:val="26"/>
          <w:szCs w:val="26"/>
          <w:lang w:val="vi-VN"/>
        </w:rPr>
      </w:pPr>
      <w:r w:rsidRPr="00506E9A">
        <w:rPr>
          <w:i/>
          <w:sz w:val="26"/>
          <w:szCs w:val="26"/>
          <w:lang w:val="vi-VN"/>
        </w:rPr>
        <w:tab/>
        <w:t>(ký tên và ghi rõ họ tên)</w:t>
      </w:r>
    </w:p>
    <w:p w14:paraId="3B163586" w14:textId="41BEEC92" w:rsidR="00506E9A" w:rsidRPr="00506E9A" w:rsidRDefault="00373A2E" w:rsidP="00373A2E">
      <w:pPr>
        <w:tabs>
          <w:tab w:val="center" w:pos="6379"/>
        </w:tabs>
        <w:spacing w:after="200" w:line="276" w:lineRule="auto"/>
        <w:ind w:left="5760"/>
        <w:rPr>
          <w:i/>
          <w:sz w:val="26"/>
          <w:szCs w:val="26"/>
          <w:lang w:val="vi-VN"/>
        </w:rPr>
      </w:pPr>
      <w:r>
        <w:rPr>
          <w:i/>
          <w:sz w:val="26"/>
          <w:szCs w:val="26"/>
          <w:lang w:val="vi-VN"/>
        </w:rPr>
        <w:t xml:space="preserve">    Sương</w:t>
      </w:r>
    </w:p>
    <w:p w14:paraId="5E101D4F" w14:textId="77777777" w:rsidR="00506E9A" w:rsidRPr="00506E9A" w:rsidRDefault="00506E9A" w:rsidP="00506E9A">
      <w:pPr>
        <w:tabs>
          <w:tab w:val="center" w:pos="6379"/>
        </w:tabs>
        <w:spacing w:after="200" w:line="276" w:lineRule="auto"/>
        <w:rPr>
          <w:i/>
          <w:sz w:val="26"/>
          <w:szCs w:val="26"/>
          <w:lang w:val="vi-VN"/>
        </w:rPr>
      </w:pPr>
      <w:r w:rsidRPr="00506E9A">
        <w:rPr>
          <w:i/>
          <w:sz w:val="26"/>
          <w:szCs w:val="26"/>
          <w:lang w:val="vi-VN"/>
        </w:rPr>
        <w:tab/>
        <w:t>Nguyễn Thị Diễm Sương</w:t>
      </w:r>
    </w:p>
    <w:p w14:paraId="040389DF" w14:textId="2C8802AE" w:rsidR="00506E9A" w:rsidRPr="002E2B3A" w:rsidRDefault="00506E9A" w:rsidP="00373A2E">
      <w:pPr>
        <w:tabs>
          <w:tab w:val="center" w:pos="6379"/>
        </w:tabs>
        <w:spacing w:after="200" w:line="276" w:lineRule="auto"/>
        <w:rPr>
          <w:i/>
          <w:sz w:val="26"/>
          <w:szCs w:val="26"/>
          <w:lang w:val="vi-VN"/>
        </w:rPr>
      </w:pPr>
      <w:r w:rsidRPr="00506E9A">
        <w:rPr>
          <w:i/>
          <w:sz w:val="26"/>
          <w:szCs w:val="26"/>
          <w:lang w:val="vi-VN"/>
        </w:rPr>
        <w:tab/>
      </w:r>
    </w:p>
    <w:p w14:paraId="04D30461" w14:textId="77777777" w:rsidR="00DB41B1" w:rsidRDefault="00000000">
      <w:pPr>
        <w:pStyle w:val="Chng"/>
        <w:jc w:val="center"/>
        <w:rPr>
          <w:lang w:val="vi-VN"/>
        </w:rPr>
      </w:pPr>
      <w:r>
        <w:rPr>
          <w:lang w:val="vi-VN"/>
        </w:rPr>
        <w:br w:type="page"/>
      </w:r>
    </w:p>
    <w:p w14:paraId="2E5BC313" w14:textId="77777777" w:rsidR="00DB41B1" w:rsidRDefault="00000000">
      <w:pPr>
        <w:pStyle w:val="Chng"/>
        <w:jc w:val="center"/>
        <w:rPr>
          <w:lang w:val="vi-VN"/>
        </w:rPr>
      </w:pPr>
      <w:bookmarkStart w:id="5" w:name="_Toc148885755"/>
      <w:r>
        <w:rPr>
          <w:lang w:val="vi-VN"/>
        </w:rPr>
        <w:lastRenderedPageBreak/>
        <w:t>PHẦN XÁC NHẬN VÀ ĐÁNH GIÁ CỦA GIẢNG VIÊN</w:t>
      </w:r>
      <w:bookmarkEnd w:id="4"/>
      <w:bookmarkEnd w:id="5"/>
    </w:p>
    <w:p w14:paraId="11576E78" w14:textId="77777777" w:rsidR="00DB41B1" w:rsidRDefault="00000000">
      <w:pPr>
        <w:pStyle w:val="Nidungvnbn"/>
        <w:rPr>
          <w:b/>
          <w:lang w:val="vi-VN"/>
        </w:rPr>
      </w:pPr>
      <w:r>
        <w:rPr>
          <w:b/>
          <w:lang w:val="vi-VN"/>
        </w:rPr>
        <w:t>Phần xác nhận của GV hướng dẫn</w:t>
      </w:r>
    </w:p>
    <w:p w14:paraId="6235BEC5" w14:textId="77777777" w:rsidR="00DB41B1" w:rsidRDefault="00000000">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E468DA" w14:textId="77777777" w:rsidR="00DB41B1" w:rsidRDefault="00000000">
      <w:pPr>
        <w:tabs>
          <w:tab w:val="center" w:pos="6237"/>
        </w:tabs>
        <w:spacing w:line="360" w:lineRule="auto"/>
        <w:rPr>
          <w:lang w:val="vi-VN"/>
        </w:rPr>
      </w:pPr>
      <w:r>
        <w:rPr>
          <w:lang w:val="vi-VN"/>
        </w:rPr>
        <w:tab/>
        <w:t xml:space="preserve">Tp. Hồ Chí Minh, ngày     tháng   năm   </w:t>
      </w:r>
    </w:p>
    <w:p w14:paraId="4F975281" w14:textId="77777777" w:rsidR="00DB41B1" w:rsidRDefault="00000000">
      <w:pPr>
        <w:tabs>
          <w:tab w:val="center" w:pos="6237"/>
        </w:tabs>
        <w:spacing w:line="360" w:lineRule="auto"/>
        <w:rPr>
          <w:lang w:val="vi-VN"/>
        </w:rPr>
      </w:pPr>
      <w:r>
        <w:rPr>
          <w:lang w:val="vi-VN"/>
        </w:rPr>
        <w:tab/>
        <w:t>(kí và ghi họ tên)</w:t>
      </w:r>
    </w:p>
    <w:p w14:paraId="7B44FA7F" w14:textId="77777777" w:rsidR="00DB41B1" w:rsidRDefault="00DB41B1">
      <w:pPr>
        <w:spacing w:after="200" w:line="360" w:lineRule="auto"/>
        <w:rPr>
          <w:lang w:val="vi-VN"/>
        </w:rPr>
      </w:pPr>
    </w:p>
    <w:p w14:paraId="204ADFF6" w14:textId="77777777" w:rsidR="00DB41B1" w:rsidRDefault="00000000">
      <w:pPr>
        <w:pStyle w:val="Nidungvnbn"/>
        <w:rPr>
          <w:b/>
          <w:lang w:val="vi-VN"/>
        </w:rPr>
      </w:pPr>
      <w:r>
        <w:rPr>
          <w:b/>
          <w:lang w:val="vi-VN"/>
        </w:rPr>
        <w:t>Phần đánh giá của GV chấm bài</w:t>
      </w:r>
    </w:p>
    <w:p w14:paraId="737EA3BA" w14:textId="77777777" w:rsidR="00DB41B1" w:rsidRDefault="00000000">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5BFBB9" w14:textId="77777777" w:rsidR="00DB41B1" w:rsidRDefault="00000000">
      <w:pPr>
        <w:tabs>
          <w:tab w:val="center" w:pos="6237"/>
        </w:tabs>
        <w:spacing w:line="360" w:lineRule="auto"/>
        <w:rPr>
          <w:lang w:val="vi-VN"/>
        </w:rPr>
      </w:pPr>
      <w:r>
        <w:rPr>
          <w:lang w:val="vi-VN"/>
        </w:rPr>
        <w:tab/>
        <w:t xml:space="preserve">Tp. Hồ Chí Minh, ngày     tháng   năm   </w:t>
      </w:r>
    </w:p>
    <w:p w14:paraId="4FD4CA70" w14:textId="77777777" w:rsidR="00DB41B1" w:rsidRDefault="00000000">
      <w:pPr>
        <w:tabs>
          <w:tab w:val="center" w:pos="6237"/>
        </w:tabs>
        <w:spacing w:line="360" w:lineRule="auto"/>
        <w:rPr>
          <w:lang w:val="vi-VN"/>
        </w:rPr>
      </w:pPr>
      <w:r>
        <w:rPr>
          <w:lang w:val="vi-VN"/>
        </w:rPr>
        <w:tab/>
        <w:t>(kí và ghi họ tên)</w:t>
      </w:r>
    </w:p>
    <w:p w14:paraId="3167098C" w14:textId="77777777" w:rsidR="00DB41B1" w:rsidRDefault="00DB41B1">
      <w:pPr>
        <w:spacing w:after="200" w:line="360" w:lineRule="auto"/>
        <w:rPr>
          <w:lang w:val="vi-VN"/>
        </w:rPr>
      </w:pPr>
    </w:p>
    <w:p w14:paraId="58E6180C" w14:textId="77777777" w:rsidR="00DB41B1" w:rsidRDefault="00DB41B1">
      <w:pPr>
        <w:pStyle w:val="Tiumccp1"/>
        <w:rPr>
          <w:sz w:val="32"/>
          <w:szCs w:val="32"/>
          <w:lang w:val="vi-VN"/>
        </w:rPr>
        <w:sectPr w:rsidR="00DB41B1">
          <w:headerReference w:type="default" r:id="rId12"/>
          <w:pgSz w:w="12240" w:h="15840"/>
          <w:pgMar w:top="1985" w:right="1134" w:bottom="1701" w:left="1985" w:header="720" w:footer="720" w:gutter="0"/>
          <w:pgNumType w:fmt="lowerRoman" w:start="1"/>
          <w:cols w:space="720"/>
          <w:docGrid w:linePitch="360"/>
        </w:sectPr>
      </w:pPr>
    </w:p>
    <w:p w14:paraId="0E357C8C" w14:textId="77777777" w:rsidR="00DB41B1" w:rsidRDefault="00000000">
      <w:pPr>
        <w:pStyle w:val="Chng"/>
        <w:jc w:val="center"/>
        <w:rPr>
          <w:lang w:val="vi-VN" w:eastAsia="zh-CN"/>
        </w:rPr>
      </w:pPr>
      <w:bookmarkStart w:id="6" w:name="_Toc148885756"/>
      <w:bookmarkStart w:id="7" w:name="_Toc107006389"/>
      <w:r>
        <w:rPr>
          <w:lang w:val="vi-VN" w:eastAsia="zh-CN"/>
        </w:rPr>
        <w:lastRenderedPageBreak/>
        <w:t>TÓM TẮT</w:t>
      </w:r>
      <w:bookmarkEnd w:id="6"/>
    </w:p>
    <w:p w14:paraId="34F7C7D3" w14:textId="77777777" w:rsidR="00DB41B1" w:rsidRDefault="00000000">
      <w:pPr>
        <w:pStyle w:val="Nidungvnbn"/>
        <w:rPr>
          <w:b/>
          <w:bCs/>
          <w:lang w:val="vi-VN"/>
        </w:rPr>
      </w:pPr>
      <w:r>
        <w:rPr>
          <w:b/>
          <w:bCs/>
          <w:lang w:val="vi-VN" w:eastAsia="zh-CN"/>
        </w:rPr>
        <w:t xml:space="preserve">1. Vấn đề nghiên cứu: </w:t>
      </w:r>
    </w:p>
    <w:p w14:paraId="20B9AFA3" w14:textId="7ACF8B19" w:rsidR="00DB41B1" w:rsidRPr="006906D8" w:rsidRDefault="00000000">
      <w:pPr>
        <w:pStyle w:val="Nidungvnbn"/>
        <w:rPr>
          <w:lang w:val="vi-VN"/>
        </w:rPr>
      </w:pPr>
      <w:r w:rsidRPr="006906D8">
        <w:rPr>
          <w:lang w:val="vi-VN"/>
        </w:rPr>
        <w:t xml:space="preserve">Bài làm gồm có </w:t>
      </w:r>
      <w:r w:rsidR="00084864">
        <w:rPr>
          <w:lang w:val="vi-VN"/>
        </w:rPr>
        <w:t>2</w:t>
      </w:r>
      <w:r w:rsidRPr="006906D8">
        <w:rPr>
          <w:lang w:val="vi-VN"/>
        </w:rPr>
        <w:t xml:space="preserve"> chương:</w:t>
      </w:r>
    </w:p>
    <w:p w14:paraId="0E93CCB8" w14:textId="33B2D94A" w:rsidR="00DB41B1" w:rsidRDefault="00000000">
      <w:pPr>
        <w:pStyle w:val="Nidungvnbn"/>
        <w:numPr>
          <w:ilvl w:val="0"/>
          <w:numId w:val="1"/>
        </w:numPr>
        <w:rPr>
          <w:lang w:val="vi-VN"/>
        </w:rPr>
      </w:pPr>
      <w:r>
        <w:rPr>
          <w:lang w:val="vi-VN"/>
        </w:rPr>
        <w:t xml:space="preserve">Chương 1: </w:t>
      </w:r>
      <w:r w:rsidR="00084864" w:rsidRPr="00084864">
        <w:rPr>
          <w:lang w:val="vi-VN"/>
        </w:rPr>
        <w:t>Tìm hiểu, so sánh các phương pháp Optimizer trong huấn luyện mô hình học máy</w:t>
      </w:r>
      <w:r w:rsidR="00E753D8" w:rsidRPr="00084864">
        <w:rPr>
          <w:lang w:val="vi-VN"/>
        </w:rPr>
        <w:t>.</w:t>
      </w:r>
    </w:p>
    <w:p w14:paraId="572173C7" w14:textId="0DA1ED0A" w:rsidR="00DB41B1" w:rsidRDefault="00000000">
      <w:pPr>
        <w:pStyle w:val="Nidungvnbn"/>
        <w:numPr>
          <w:ilvl w:val="0"/>
          <w:numId w:val="1"/>
        </w:numPr>
        <w:rPr>
          <w:lang w:val="vi-VN"/>
        </w:rPr>
      </w:pPr>
      <w:r>
        <w:rPr>
          <w:lang w:val="vi-VN"/>
        </w:rPr>
        <w:t xml:space="preserve">Chương 2: </w:t>
      </w:r>
      <w:r w:rsidR="00084864">
        <w:rPr>
          <w:lang w:val="vi-VN"/>
        </w:rPr>
        <w:t xml:space="preserve">Tìm hiểu về Continual Learning và Test Production khi xây dựng một giải pháp học máy để giải quyết một bài toán nào </w:t>
      </w:r>
      <w:r w:rsidR="003B3B1A">
        <w:rPr>
          <w:lang w:val="vi-VN"/>
        </w:rPr>
        <w:t>đó.</w:t>
      </w:r>
    </w:p>
    <w:p w14:paraId="16471820" w14:textId="77777777" w:rsidR="00DB41B1" w:rsidRDefault="00000000">
      <w:pPr>
        <w:pStyle w:val="Nidungvnbn"/>
        <w:rPr>
          <w:b/>
          <w:bCs/>
          <w:lang w:val="vi-VN"/>
        </w:rPr>
      </w:pPr>
      <w:r>
        <w:rPr>
          <w:b/>
          <w:bCs/>
          <w:lang w:val="vi-VN" w:eastAsia="zh-CN"/>
        </w:rPr>
        <w:t>2. Các hướng tiếp cận</w:t>
      </w:r>
    </w:p>
    <w:p w14:paraId="407531B5" w14:textId="77777777" w:rsidR="00DB41B1" w:rsidRDefault="00000000">
      <w:pPr>
        <w:pStyle w:val="Nidungvnbn"/>
        <w:numPr>
          <w:ilvl w:val="0"/>
          <w:numId w:val="2"/>
        </w:numPr>
        <w:rPr>
          <w:lang w:val="vi-VN"/>
        </w:rPr>
      </w:pPr>
      <w:r>
        <w:rPr>
          <w:lang w:val="vi-VN" w:eastAsia="zh-CN"/>
        </w:rPr>
        <w:t xml:space="preserve">Lý thuyết. </w:t>
      </w:r>
    </w:p>
    <w:p w14:paraId="6B00BB6D" w14:textId="77777777" w:rsidR="00DB41B1" w:rsidRDefault="00000000">
      <w:pPr>
        <w:pStyle w:val="Nidungvnbn"/>
        <w:numPr>
          <w:ilvl w:val="0"/>
          <w:numId w:val="2"/>
        </w:numPr>
        <w:rPr>
          <w:lang w:val="vi-VN"/>
        </w:rPr>
      </w:pPr>
      <w:r>
        <w:rPr>
          <w:lang w:val="vi-VN" w:eastAsia="zh-CN"/>
        </w:rPr>
        <w:t xml:space="preserve">Thực hành. </w:t>
      </w:r>
    </w:p>
    <w:p w14:paraId="16233A2A" w14:textId="77777777" w:rsidR="00DB41B1" w:rsidRDefault="00000000">
      <w:pPr>
        <w:pStyle w:val="Nidungvnbn"/>
        <w:rPr>
          <w:b/>
          <w:bCs/>
          <w:lang w:val="vi-VN"/>
        </w:rPr>
      </w:pPr>
      <w:r>
        <w:rPr>
          <w:b/>
          <w:bCs/>
          <w:lang w:val="vi-VN" w:eastAsia="zh-CN"/>
        </w:rPr>
        <w:t xml:space="preserve">3. Cách giải quyết vấn đề </w:t>
      </w:r>
    </w:p>
    <w:p w14:paraId="607B1095" w14:textId="77777777" w:rsidR="00DB41B1" w:rsidRDefault="00000000">
      <w:pPr>
        <w:pStyle w:val="Nidungvnbn"/>
        <w:ind w:leftChars="300" w:left="720" w:firstLine="461"/>
        <w:rPr>
          <w:lang w:val="vi-VN"/>
        </w:rPr>
      </w:pPr>
      <w:r w:rsidRPr="006906D8">
        <w:rPr>
          <w:lang w:val="vi-VN"/>
        </w:rPr>
        <w:t>Xem lại những nội dung đã học qua slide bài giảng, các kiến thức được ghi chép lại trong quá trình học và nghiên cứu thêm các video bài giảng trên mạng. Vận dụng chúng vào để giải quyết các nội dung trong đề thi</w:t>
      </w:r>
      <w:r>
        <w:rPr>
          <w:lang w:val="vi-VN" w:eastAsia="zh-CN"/>
        </w:rPr>
        <w:t xml:space="preserve">. </w:t>
      </w:r>
    </w:p>
    <w:p w14:paraId="6C380E3A" w14:textId="77777777" w:rsidR="00DB41B1" w:rsidRDefault="00000000">
      <w:pPr>
        <w:pStyle w:val="Nidungvnbn"/>
        <w:rPr>
          <w:b/>
          <w:bCs/>
          <w:lang w:val="vi-VN"/>
        </w:rPr>
      </w:pPr>
      <w:r>
        <w:rPr>
          <w:b/>
          <w:bCs/>
          <w:lang w:val="vi-VN" w:eastAsia="zh-CN"/>
        </w:rPr>
        <w:t xml:space="preserve">4. Một số kết quả đạt được </w:t>
      </w:r>
    </w:p>
    <w:p w14:paraId="3D86A8B4" w14:textId="36450A70" w:rsidR="00DB41B1" w:rsidRDefault="00000000">
      <w:pPr>
        <w:pStyle w:val="Nidungvnbn"/>
        <w:ind w:left="720"/>
        <w:rPr>
          <w:lang w:val="vi-VN"/>
        </w:rPr>
      </w:pPr>
      <w:r>
        <w:rPr>
          <w:lang w:val="vi-VN" w:eastAsia="zh-CN"/>
        </w:rPr>
        <w:t xml:space="preserve">Ôn lại được những kiến thức đã học, nắm vững các lý thuyết và phương pháp làm bài môn </w:t>
      </w:r>
      <w:r w:rsidR="003B3B1A">
        <w:rPr>
          <w:lang w:val="vi-VN" w:eastAsia="zh-CN"/>
        </w:rPr>
        <w:t>Nhập môn học máy</w:t>
      </w:r>
      <w:r>
        <w:rPr>
          <w:lang w:val="vi-VN" w:eastAsia="zh-CN"/>
        </w:rPr>
        <w:t>. Rèn luyện tư duy logic cho việc học tập các môn học sau.</w:t>
      </w:r>
    </w:p>
    <w:p w14:paraId="7202CEF0" w14:textId="77777777" w:rsidR="00DB41B1" w:rsidRDefault="00000000">
      <w:pPr>
        <w:pStyle w:val="Chng"/>
        <w:jc w:val="center"/>
        <w:rPr>
          <w:lang w:val="vi-VN"/>
        </w:rPr>
      </w:pPr>
      <w:r>
        <w:rPr>
          <w:lang w:val="vi-VN"/>
        </w:rPr>
        <w:br w:type="page"/>
      </w:r>
    </w:p>
    <w:p w14:paraId="70C9CD50" w14:textId="77777777" w:rsidR="00DB41B1" w:rsidRDefault="00000000">
      <w:pPr>
        <w:pStyle w:val="Chng"/>
        <w:jc w:val="center"/>
        <w:rPr>
          <w:lang w:val="vi-VN"/>
        </w:rPr>
      </w:pPr>
      <w:bookmarkStart w:id="8" w:name="_Toc148885757"/>
      <w:r>
        <w:rPr>
          <w:lang w:val="vi-VN"/>
        </w:rPr>
        <w:lastRenderedPageBreak/>
        <w:t>MỤC LỤC</w:t>
      </w:r>
      <w:bookmarkEnd w:id="7"/>
      <w:bookmarkEnd w:id="8"/>
    </w:p>
    <w:p w14:paraId="75A065D8" w14:textId="065D5869" w:rsidR="00B1575A"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r>
        <w:rPr>
          <w:bCs/>
          <w:szCs w:val="26"/>
        </w:rPr>
        <w:fldChar w:fldCharType="begin"/>
      </w:r>
      <w:r>
        <w:rPr>
          <w:bCs/>
          <w:szCs w:val="26"/>
          <w:lang w:val="vi-VN"/>
        </w:rPr>
        <w:instrText xml:space="preserve"> TOC \h \z \t "Chương,1,Tiểu mục cấp 1,2,Tiểu mục cấp 2,3,Tiểu mục cấp 3,4" </w:instrText>
      </w:r>
      <w:r>
        <w:rPr>
          <w:bCs/>
          <w:szCs w:val="26"/>
        </w:rPr>
        <w:fldChar w:fldCharType="separate"/>
      </w:r>
      <w:hyperlink w:anchor="_Toc148885754" w:history="1">
        <w:r w:rsidR="00B1575A" w:rsidRPr="00D706D2">
          <w:rPr>
            <w:rStyle w:val="Hyperlink"/>
            <w:noProof/>
            <w:lang w:val="vi-VN"/>
          </w:rPr>
          <w:t>LỜI CẢM ƠN</w:t>
        </w:r>
        <w:r w:rsidR="00B1575A">
          <w:rPr>
            <w:noProof/>
            <w:webHidden/>
          </w:rPr>
          <w:tab/>
        </w:r>
        <w:r w:rsidR="00B1575A">
          <w:rPr>
            <w:noProof/>
            <w:webHidden/>
          </w:rPr>
          <w:fldChar w:fldCharType="begin"/>
        </w:r>
        <w:r w:rsidR="00B1575A">
          <w:rPr>
            <w:noProof/>
            <w:webHidden/>
          </w:rPr>
          <w:instrText xml:space="preserve"> PAGEREF _Toc148885754 \h </w:instrText>
        </w:r>
        <w:r w:rsidR="00B1575A">
          <w:rPr>
            <w:noProof/>
            <w:webHidden/>
          </w:rPr>
        </w:r>
        <w:r w:rsidR="00B1575A">
          <w:rPr>
            <w:noProof/>
            <w:webHidden/>
          </w:rPr>
          <w:fldChar w:fldCharType="separate"/>
        </w:r>
        <w:r w:rsidR="00B1575A">
          <w:rPr>
            <w:noProof/>
            <w:webHidden/>
          </w:rPr>
          <w:t>1</w:t>
        </w:r>
        <w:r w:rsidR="00B1575A">
          <w:rPr>
            <w:noProof/>
            <w:webHidden/>
          </w:rPr>
          <w:fldChar w:fldCharType="end"/>
        </w:r>
      </w:hyperlink>
    </w:p>
    <w:p w14:paraId="2570027C" w14:textId="2271DF7C" w:rsidR="00B1575A"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885755" w:history="1">
        <w:r w:rsidR="00B1575A" w:rsidRPr="00D706D2">
          <w:rPr>
            <w:rStyle w:val="Hyperlink"/>
            <w:noProof/>
            <w:lang w:val="vi-VN"/>
          </w:rPr>
          <w:t>PHẦN XÁC NHẬN VÀ ĐÁNH GIÁ CỦA GIẢNG VIÊN</w:t>
        </w:r>
        <w:r w:rsidR="00B1575A">
          <w:rPr>
            <w:noProof/>
            <w:webHidden/>
          </w:rPr>
          <w:tab/>
        </w:r>
        <w:r w:rsidR="00B1575A">
          <w:rPr>
            <w:noProof/>
            <w:webHidden/>
          </w:rPr>
          <w:fldChar w:fldCharType="begin"/>
        </w:r>
        <w:r w:rsidR="00B1575A">
          <w:rPr>
            <w:noProof/>
            <w:webHidden/>
          </w:rPr>
          <w:instrText xml:space="preserve"> PAGEREF _Toc148885755 \h </w:instrText>
        </w:r>
        <w:r w:rsidR="00B1575A">
          <w:rPr>
            <w:noProof/>
            <w:webHidden/>
          </w:rPr>
        </w:r>
        <w:r w:rsidR="00B1575A">
          <w:rPr>
            <w:noProof/>
            <w:webHidden/>
          </w:rPr>
          <w:fldChar w:fldCharType="separate"/>
        </w:r>
        <w:r w:rsidR="00B1575A">
          <w:rPr>
            <w:noProof/>
            <w:webHidden/>
          </w:rPr>
          <w:t>ii</w:t>
        </w:r>
        <w:r w:rsidR="00B1575A">
          <w:rPr>
            <w:noProof/>
            <w:webHidden/>
          </w:rPr>
          <w:fldChar w:fldCharType="end"/>
        </w:r>
      </w:hyperlink>
    </w:p>
    <w:p w14:paraId="551C21FE" w14:textId="631C8CDF" w:rsidR="00B1575A"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885756" w:history="1">
        <w:r w:rsidR="00B1575A" w:rsidRPr="00D706D2">
          <w:rPr>
            <w:rStyle w:val="Hyperlink"/>
            <w:noProof/>
            <w:lang w:val="vi-VN" w:eastAsia="zh-CN"/>
          </w:rPr>
          <w:t>TÓM TẮT</w:t>
        </w:r>
        <w:r w:rsidR="00B1575A">
          <w:rPr>
            <w:noProof/>
            <w:webHidden/>
          </w:rPr>
          <w:tab/>
        </w:r>
        <w:r w:rsidR="00B1575A">
          <w:rPr>
            <w:noProof/>
            <w:webHidden/>
          </w:rPr>
          <w:fldChar w:fldCharType="begin"/>
        </w:r>
        <w:r w:rsidR="00B1575A">
          <w:rPr>
            <w:noProof/>
            <w:webHidden/>
          </w:rPr>
          <w:instrText xml:space="preserve"> PAGEREF _Toc148885756 \h </w:instrText>
        </w:r>
        <w:r w:rsidR="00B1575A">
          <w:rPr>
            <w:noProof/>
            <w:webHidden/>
          </w:rPr>
        </w:r>
        <w:r w:rsidR="00B1575A">
          <w:rPr>
            <w:noProof/>
            <w:webHidden/>
          </w:rPr>
          <w:fldChar w:fldCharType="separate"/>
        </w:r>
        <w:r w:rsidR="00B1575A">
          <w:rPr>
            <w:noProof/>
            <w:webHidden/>
          </w:rPr>
          <w:t>1</w:t>
        </w:r>
        <w:r w:rsidR="00B1575A">
          <w:rPr>
            <w:noProof/>
            <w:webHidden/>
          </w:rPr>
          <w:fldChar w:fldCharType="end"/>
        </w:r>
      </w:hyperlink>
    </w:p>
    <w:p w14:paraId="3350EA09" w14:textId="44E541E6" w:rsidR="00B1575A"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885757" w:history="1">
        <w:r w:rsidR="00B1575A" w:rsidRPr="00D706D2">
          <w:rPr>
            <w:rStyle w:val="Hyperlink"/>
            <w:noProof/>
            <w:lang w:val="vi-VN"/>
          </w:rPr>
          <w:t>MỤC LỤC</w:t>
        </w:r>
        <w:r w:rsidR="00B1575A">
          <w:rPr>
            <w:noProof/>
            <w:webHidden/>
          </w:rPr>
          <w:tab/>
        </w:r>
        <w:r w:rsidR="00B1575A">
          <w:rPr>
            <w:noProof/>
            <w:webHidden/>
          </w:rPr>
          <w:fldChar w:fldCharType="begin"/>
        </w:r>
        <w:r w:rsidR="00B1575A">
          <w:rPr>
            <w:noProof/>
            <w:webHidden/>
          </w:rPr>
          <w:instrText xml:space="preserve"> PAGEREF _Toc148885757 \h </w:instrText>
        </w:r>
        <w:r w:rsidR="00B1575A">
          <w:rPr>
            <w:noProof/>
            <w:webHidden/>
          </w:rPr>
        </w:r>
        <w:r w:rsidR="00B1575A">
          <w:rPr>
            <w:noProof/>
            <w:webHidden/>
          </w:rPr>
          <w:fldChar w:fldCharType="separate"/>
        </w:r>
        <w:r w:rsidR="00B1575A">
          <w:rPr>
            <w:noProof/>
            <w:webHidden/>
          </w:rPr>
          <w:t>2</w:t>
        </w:r>
        <w:r w:rsidR="00B1575A">
          <w:rPr>
            <w:noProof/>
            <w:webHidden/>
          </w:rPr>
          <w:fldChar w:fldCharType="end"/>
        </w:r>
      </w:hyperlink>
    </w:p>
    <w:p w14:paraId="422F302A" w14:textId="74AD056A" w:rsidR="00B1575A"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885758" w:history="1">
        <w:r w:rsidR="00B1575A" w:rsidRPr="00D706D2">
          <w:rPr>
            <w:rStyle w:val="Hyperlink"/>
            <w:noProof/>
            <w:lang w:val="vi-VN"/>
          </w:rPr>
          <w:t>DANH MỤC CÁC BẢNG BIỂU, HÌNH VẼ, ĐỒ THỊ</w:t>
        </w:r>
        <w:r w:rsidR="00B1575A">
          <w:rPr>
            <w:noProof/>
            <w:webHidden/>
          </w:rPr>
          <w:tab/>
        </w:r>
        <w:r w:rsidR="00B1575A">
          <w:rPr>
            <w:noProof/>
            <w:webHidden/>
          </w:rPr>
          <w:fldChar w:fldCharType="begin"/>
        </w:r>
        <w:r w:rsidR="00B1575A">
          <w:rPr>
            <w:noProof/>
            <w:webHidden/>
          </w:rPr>
          <w:instrText xml:space="preserve"> PAGEREF _Toc148885758 \h </w:instrText>
        </w:r>
        <w:r w:rsidR="00B1575A">
          <w:rPr>
            <w:noProof/>
            <w:webHidden/>
          </w:rPr>
        </w:r>
        <w:r w:rsidR="00B1575A">
          <w:rPr>
            <w:noProof/>
            <w:webHidden/>
          </w:rPr>
          <w:fldChar w:fldCharType="separate"/>
        </w:r>
        <w:r w:rsidR="00B1575A">
          <w:rPr>
            <w:noProof/>
            <w:webHidden/>
          </w:rPr>
          <w:t>4</w:t>
        </w:r>
        <w:r w:rsidR="00B1575A">
          <w:rPr>
            <w:noProof/>
            <w:webHidden/>
          </w:rPr>
          <w:fldChar w:fldCharType="end"/>
        </w:r>
      </w:hyperlink>
    </w:p>
    <w:p w14:paraId="27578D62" w14:textId="23EB1AF7" w:rsidR="00B1575A"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885759" w:history="1">
        <w:r w:rsidR="00B1575A" w:rsidRPr="00D706D2">
          <w:rPr>
            <w:rStyle w:val="Hyperlink"/>
            <w:noProof/>
            <w:lang w:val="vi-VN"/>
          </w:rPr>
          <w:t>CHƯƠNG 1 -  TRÌNH BÀY CÁC KHÍA CẠNH CỦA MÔ HÌNH HỌC MÁY</w:t>
        </w:r>
        <w:r w:rsidR="00B1575A">
          <w:rPr>
            <w:noProof/>
            <w:webHidden/>
          </w:rPr>
          <w:tab/>
        </w:r>
        <w:r w:rsidR="00B1575A">
          <w:rPr>
            <w:noProof/>
            <w:webHidden/>
          </w:rPr>
          <w:fldChar w:fldCharType="begin"/>
        </w:r>
        <w:r w:rsidR="00B1575A">
          <w:rPr>
            <w:noProof/>
            <w:webHidden/>
          </w:rPr>
          <w:instrText xml:space="preserve"> PAGEREF _Toc148885759 \h </w:instrText>
        </w:r>
        <w:r w:rsidR="00B1575A">
          <w:rPr>
            <w:noProof/>
            <w:webHidden/>
          </w:rPr>
        </w:r>
        <w:r w:rsidR="00B1575A">
          <w:rPr>
            <w:noProof/>
            <w:webHidden/>
          </w:rPr>
          <w:fldChar w:fldCharType="separate"/>
        </w:r>
        <w:r w:rsidR="00B1575A">
          <w:rPr>
            <w:noProof/>
            <w:webHidden/>
          </w:rPr>
          <w:t>7</w:t>
        </w:r>
        <w:r w:rsidR="00B1575A">
          <w:rPr>
            <w:noProof/>
            <w:webHidden/>
          </w:rPr>
          <w:fldChar w:fldCharType="end"/>
        </w:r>
      </w:hyperlink>
    </w:p>
    <w:p w14:paraId="64D79F13" w14:textId="71087A76" w:rsidR="00B1575A"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8885760" w:history="1">
        <w:r w:rsidR="00B1575A" w:rsidRPr="00D706D2">
          <w:rPr>
            <w:rStyle w:val="Hyperlink"/>
            <w:noProof/>
            <w:lang w:val="vi-VN"/>
          </w:rPr>
          <w:t>1.1 Mô hình KNN:</w:t>
        </w:r>
        <w:r w:rsidR="00B1575A">
          <w:rPr>
            <w:noProof/>
            <w:webHidden/>
          </w:rPr>
          <w:tab/>
        </w:r>
        <w:r w:rsidR="00B1575A">
          <w:rPr>
            <w:noProof/>
            <w:webHidden/>
          </w:rPr>
          <w:fldChar w:fldCharType="begin"/>
        </w:r>
        <w:r w:rsidR="00B1575A">
          <w:rPr>
            <w:noProof/>
            <w:webHidden/>
          </w:rPr>
          <w:instrText xml:space="preserve"> PAGEREF _Toc148885760 \h </w:instrText>
        </w:r>
        <w:r w:rsidR="00B1575A">
          <w:rPr>
            <w:noProof/>
            <w:webHidden/>
          </w:rPr>
        </w:r>
        <w:r w:rsidR="00B1575A">
          <w:rPr>
            <w:noProof/>
            <w:webHidden/>
          </w:rPr>
          <w:fldChar w:fldCharType="separate"/>
        </w:r>
        <w:r w:rsidR="00B1575A">
          <w:rPr>
            <w:noProof/>
            <w:webHidden/>
          </w:rPr>
          <w:t>7</w:t>
        </w:r>
        <w:r w:rsidR="00B1575A">
          <w:rPr>
            <w:noProof/>
            <w:webHidden/>
          </w:rPr>
          <w:fldChar w:fldCharType="end"/>
        </w:r>
      </w:hyperlink>
    </w:p>
    <w:p w14:paraId="3EFE77C4" w14:textId="6020FA9E" w:rsidR="00B1575A"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48885761" w:history="1">
        <w:r w:rsidR="00B1575A" w:rsidRPr="00D706D2">
          <w:rPr>
            <w:rStyle w:val="Hyperlink"/>
            <w:noProof/>
            <w:lang w:val="vi-VN"/>
          </w:rPr>
          <w:t>1.1.1 Mục tiêu của việc tạo ra mô hình:</w:t>
        </w:r>
        <w:r w:rsidR="00B1575A">
          <w:rPr>
            <w:noProof/>
            <w:webHidden/>
          </w:rPr>
          <w:tab/>
        </w:r>
        <w:r w:rsidR="00B1575A">
          <w:rPr>
            <w:noProof/>
            <w:webHidden/>
          </w:rPr>
          <w:fldChar w:fldCharType="begin"/>
        </w:r>
        <w:r w:rsidR="00B1575A">
          <w:rPr>
            <w:noProof/>
            <w:webHidden/>
          </w:rPr>
          <w:instrText xml:space="preserve"> PAGEREF _Toc148885761 \h </w:instrText>
        </w:r>
        <w:r w:rsidR="00B1575A">
          <w:rPr>
            <w:noProof/>
            <w:webHidden/>
          </w:rPr>
        </w:r>
        <w:r w:rsidR="00B1575A">
          <w:rPr>
            <w:noProof/>
            <w:webHidden/>
          </w:rPr>
          <w:fldChar w:fldCharType="separate"/>
        </w:r>
        <w:r w:rsidR="00B1575A">
          <w:rPr>
            <w:noProof/>
            <w:webHidden/>
          </w:rPr>
          <w:t>7</w:t>
        </w:r>
        <w:r w:rsidR="00B1575A">
          <w:rPr>
            <w:noProof/>
            <w:webHidden/>
          </w:rPr>
          <w:fldChar w:fldCharType="end"/>
        </w:r>
      </w:hyperlink>
    </w:p>
    <w:p w14:paraId="43456834" w14:textId="0D7809A9" w:rsidR="00B1575A"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48885762" w:history="1">
        <w:r w:rsidR="00B1575A" w:rsidRPr="00D706D2">
          <w:rPr>
            <w:rStyle w:val="Hyperlink"/>
            <w:noProof/>
            <w:lang w:val="vi-VN"/>
          </w:rPr>
          <w:t>1.1.2 Phương pháp giải thuật, tiêu chí để học mô hình</w:t>
        </w:r>
        <w:r w:rsidR="00B1575A">
          <w:rPr>
            <w:noProof/>
            <w:webHidden/>
          </w:rPr>
          <w:tab/>
        </w:r>
        <w:r w:rsidR="00B1575A">
          <w:rPr>
            <w:noProof/>
            <w:webHidden/>
          </w:rPr>
          <w:fldChar w:fldCharType="begin"/>
        </w:r>
        <w:r w:rsidR="00B1575A">
          <w:rPr>
            <w:noProof/>
            <w:webHidden/>
          </w:rPr>
          <w:instrText xml:space="preserve"> PAGEREF _Toc148885762 \h </w:instrText>
        </w:r>
        <w:r w:rsidR="00B1575A">
          <w:rPr>
            <w:noProof/>
            <w:webHidden/>
          </w:rPr>
        </w:r>
        <w:r w:rsidR="00B1575A">
          <w:rPr>
            <w:noProof/>
            <w:webHidden/>
          </w:rPr>
          <w:fldChar w:fldCharType="separate"/>
        </w:r>
        <w:r w:rsidR="00B1575A">
          <w:rPr>
            <w:noProof/>
            <w:webHidden/>
          </w:rPr>
          <w:t>8</w:t>
        </w:r>
        <w:r w:rsidR="00B1575A">
          <w:rPr>
            <w:noProof/>
            <w:webHidden/>
          </w:rPr>
          <w:fldChar w:fldCharType="end"/>
        </w:r>
      </w:hyperlink>
    </w:p>
    <w:p w14:paraId="58BB701A" w14:textId="0361EABA" w:rsidR="00B1575A"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48885763" w:history="1">
        <w:r w:rsidR="00B1575A" w:rsidRPr="00D706D2">
          <w:rPr>
            <w:rStyle w:val="Hyperlink"/>
            <w:noProof/>
            <w:lang w:val="vi-VN"/>
          </w:rPr>
          <w:t>1.1.3 Loại bài toán và dữ liệu phù hợp với mô hình, các ưu nhược điểm của mô hình:</w:t>
        </w:r>
        <w:r w:rsidR="00B1575A">
          <w:rPr>
            <w:noProof/>
            <w:webHidden/>
          </w:rPr>
          <w:tab/>
        </w:r>
        <w:r w:rsidR="00B1575A">
          <w:rPr>
            <w:noProof/>
            <w:webHidden/>
          </w:rPr>
          <w:fldChar w:fldCharType="begin"/>
        </w:r>
        <w:r w:rsidR="00B1575A">
          <w:rPr>
            <w:noProof/>
            <w:webHidden/>
          </w:rPr>
          <w:instrText xml:space="preserve"> PAGEREF _Toc148885763 \h </w:instrText>
        </w:r>
        <w:r w:rsidR="00B1575A">
          <w:rPr>
            <w:noProof/>
            <w:webHidden/>
          </w:rPr>
        </w:r>
        <w:r w:rsidR="00B1575A">
          <w:rPr>
            <w:noProof/>
            <w:webHidden/>
          </w:rPr>
          <w:fldChar w:fldCharType="separate"/>
        </w:r>
        <w:r w:rsidR="00B1575A">
          <w:rPr>
            <w:noProof/>
            <w:webHidden/>
          </w:rPr>
          <w:t>11</w:t>
        </w:r>
        <w:r w:rsidR="00B1575A">
          <w:rPr>
            <w:noProof/>
            <w:webHidden/>
          </w:rPr>
          <w:fldChar w:fldCharType="end"/>
        </w:r>
      </w:hyperlink>
    </w:p>
    <w:p w14:paraId="29C86DCA" w14:textId="0E49AE16" w:rsidR="00B1575A"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8885764" w:history="1">
        <w:r w:rsidR="00B1575A" w:rsidRPr="00D706D2">
          <w:rPr>
            <w:rStyle w:val="Hyperlink"/>
            <w:noProof/>
            <w:lang w:val="vi-VN"/>
          </w:rPr>
          <w:t>1.2 Linear Regression</w:t>
        </w:r>
        <w:r w:rsidR="00B1575A">
          <w:rPr>
            <w:noProof/>
            <w:webHidden/>
          </w:rPr>
          <w:tab/>
        </w:r>
        <w:r w:rsidR="00B1575A">
          <w:rPr>
            <w:noProof/>
            <w:webHidden/>
          </w:rPr>
          <w:fldChar w:fldCharType="begin"/>
        </w:r>
        <w:r w:rsidR="00B1575A">
          <w:rPr>
            <w:noProof/>
            <w:webHidden/>
          </w:rPr>
          <w:instrText xml:space="preserve"> PAGEREF _Toc148885764 \h </w:instrText>
        </w:r>
        <w:r w:rsidR="00B1575A">
          <w:rPr>
            <w:noProof/>
            <w:webHidden/>
          </w:rPr>
        </w:r>
        <w:r w:rsidR="00B1575A">
          <w:rPr>
            <w:noProof/>
            <w:webHidden/>
          </w:rPr>
          <w:fldChar w:fldCharType="separate"/>
        </w:r>
        <w:r w:rsidR="00B1575A">
          <w:rPr>
            <w:noProof/>
            <w:webHidden/>
          </w:rPr>
          <w:t>14</w:t>
        </w:r>
        <w:r w:rsidR="00B1575A">
          <w:rPr>
            <w:noProof/>
            <w:webHidden/>
          </w:rPr>
          <w:fldChar w:fldCharType="end"/>
        </w:r>
      </w:hyperlink>
    </w:p>
    <w:p w14:paraId="092897C8" w14:textId="1E3F74F7" w:rsidR="00B1575A"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48885765" w:history="1">
        <w:r w:rsidR="00B1575A" w:rsidRPr="00D706D2">
          <w:rPr>
            <w:rStyle w:val="Hyperlink"/>
            <w:noProof/>
            <w:lang w:val="vi-VN"/>
          </w:rPr>
          <w:t>1.2.1 Mục tiêu của việc tạo ra mô hình:</w:t>
        </w:r>
        <w:r w:rsidR="00B1575A">
          <w:rPr>
            <w:noProof/>
            <w:webHidden/>
          </w:rPr>
          <w:tab/>
        </w:r>
        <w:r w:rsidR="00B1575A">
          <w:rPr>
            <w:noProof/>
            <w:webHidden/>
          </w:rPr>
          <w:fldChar w:fldCharType="begin"/>
        </w:r>
        <w:r w:rsidR="00B1575A">
          <w:rPr>
            <w:noProof/>
            <w:webHidden/>
          </w:rPr>
          <w:instrText xml:space="preserve"> PAGEREF _Toc148885765 \h </w:instrText>
        </w:r>
        <w:r w:rsidR="00B1575A">
          <w:rPr>
            <w:noProof/>
            <w:webHidden/>
          </w:rPr>
        </w:r>
        <w:r w:rsidR="00B1575A">
          <w:rPr>
            <w:noProof/>
            <w:webHidden/>
          </w:rPr>
          <w:fldChar w:fldCharType="separate"/>
        </w:r>
        <w:r w:rsidR="00B1575A">
          <w:rPr>
            <w:noProof/>
            <w:webHidden/>
          </w:rPr>
          <w:t>14</w:t>
        </w:r>
        <w:r w:rsidR="00B1575A">
          <w:rPr>
            <w:noProof/>
            <w:webHidden/>
          </w:rPr>
          <w:fldChar w:fldCharType="end"/>
        </w:r>
      </w:hyperlink>
    </w:p>
    <w:p w14:paraId="75538C60" w14:textId="1FF2C5C1" w:rsidR="00B1575A"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48885766" w:history="1">
        <w:r w:rsidR="00B1575A" w:rsidRPr="00D706D2">
          <w:rPr>
            <w:rStyle w:val="Hyperlink"/>
            <w:noProof/>
            <w:lang w:val="vi-VN"/>
          </w:rPr>
          <w:t>1.2.2 Phương pháp giải thuật, tiêu chí để học mô hình</w:t>
        </w:r>
        <w:r w:rsidR="00B1575A">
          <w:rPr>
            <w:noProof/>
            <w:webHidden/>
          </w:rPr>
          <w:tab/>
        </w:r>
        <w:r w:rsidR="00B1575A">
          <w:rPr>
            <w:noProof/>
            <w:webHidden/>
          </w:rPr>
          <w:fldChar w:fldCharType="begin"/>
        </w:r>
        <w:r w:rsidR="00B1575A">
          <w:rPr>
            <w:noProof/>
            <w:webHidden/>
          </w:rPr>
          <w:instrText xml:space="preserve"> PAGEREF _Toc148885766 \h </w:instrText>
        </w:r>
        <w:r w:rsidR="00B1575A">
          <w:rPr>
            <w:noProof/>
            <w:webHidden/>
          </w:rPr>
        </w:r>
        <w:r w:rsidR="00B1575A">
          <w:rPr>
            <w:noProof/>
            <w:webHidden/>
          </w:rPr>
          <w:fldChar w:fldCharType="separate"/>
        </w:r>
        <w:r w:rsidR="00B1575A">
          <w:rPr>
            <w:noProof/>
            <w:webHidden/>
          </w:rPr>
          <w:t>15</w:t>
        </w:r>
        <w:r w:rsidR="00B1575A">
          <w:rPr>
            <w:noProof/>
            <w:webHidden/>
          </w:rPr>
          <w:fldChar w:fldCharType="end"/>
        </w:r>
      </w:hyperlink>
    </w:p>
    <w:p w14:paraId="213D2BF9" w14:textId="549DA1A2" w:rsidR="00B1575A"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48885767" w:history="1">
        <w:r w:rsidR="00B1575A" w:rsidRPr="00D706D2">
          <w:rPr>
            <w:rStyle w:val="Hyperlink"/>
            <w:noProof/>
          </w:rPr>
          <w:t>1</w:t>
        </w:r>
        <w:r w:rsidR="00B1575A" w:rsidRPr="00D706D2">
          <w:rPr>
            <w:rStyle w:val="Hyperlink"/>
            <w:noProof/>
            <w:lang w:val="vi-VN"/>
          </w:rPr>
          <w:t xml:space="preserve">.2.3 </w:t>
        </w:r>
        <w:r w:rsidR="00B1575A" w:rsidRPr="00D706D2">
          <w:rPr>
            <w:rStyle w:val="Hyperlink"/>
            <w:noProof/>
          </w:rPr>
          <w:t>Loại bài toán và dữ liệu phù hợp mô hình, ưu nhược điểm</w:t>
        </w:r>
        <w:r w:rsidR="00B1575A">
          <w:rPr>
            <w:noProof/>
            <w:webHidden/>
          </w:rPr>
          <w:tab/>
        </w:r>
        <w:r w:rsidR="00B1575A">
          <w:rPr>
            <w:noProof/>
            <w:webHidden/>
          </w:rPr>
          <w:fldChar w:fldCharType="begin"/>
        </w:r>
        <w:r w:rsidR="00B1575A">
          <w:rPr>
            <w:noProof/>
            <w:webHidden/>
          </w:rPr>
          <w:instrText xml:space="preserve"> PAGEREF _Toc148885767 \h </w:instrText>
        </w:r>
        <w:r w:rsidR="00B1575A">
          <w:rPr>
            <w:noProof/>
            <w:webHidden/>
          </w:rPr>
        </w:r>
        <w:r w:rsidR="00B1575A">
          <w:rPr>
            <w:noProof/>
            <w:webHidden/>
          </w:rPr>
          <w:fldChar w:fldCharType="separate"/>
        </w:r>
        <w:r w:rsidR="00B1575A">
          <w:rPr>
            <w:noProof/>
            <w:webHidden/>
          </w:rPr>
          <w:t>17</w:t>
        </w:r>
        <w:r w:rsidR="00B1575A">
          <w:rPr>
            <w:noProof/>
            <w:webHidden/>
          </w:rPr>
          <w:fldChar w:fldCharType="end"/>
        </w:r>
      </w:hyperlink>
    </w:p>
    <w:p w14:paraId="42CCB4EA" w14:textId="5BA6C89B" w:rsidR="00B1575A"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8885768" w:history="1">
        <w:r w:rsidR="00B1575A" w:rsidRPr="00D706D2">
          <w:rPr>
            <w:rStyle w:val="Hyperlink"/>
            <w:noProof/>
            <w:lang w:val="vi-VN"/>
          </w:rPr>
          <w:t xml:space="preserve">1.3 </w:t>
        </w:r>
        <w:r w:rsidR="00B1575A" w:rsidRPr="00D706D2">
          <w:rPr>
            <w:rStyle w:val="Hyperlink"/>
            <w:noProof/>
            <w:lang w:val="fr-FR"/>
          </w:rPr>
          <w:t>Naive Bayes classifiers</w:t>
        </w:r>
        <w:r w:rsidR="00B1575A">
          <w:rPr>
            <w:noProof/>
            <w:webHidden/>
          </w:rPr>
          <w:tab/>
        </w:r>
        <w:r w:rsidR="00B1575A">
          <w:rPr>
            <w:noProof/>
            <w:webHidden/>
          </w:rPr>
          <w:fldChar w:fldCharType="begin"/>
        </w:r>
        <w:r w:rsidR="00B1575A">
          <w:rPr>
            <w:noProof/>
            <w:webHidden/>
          </w:rPr>
          <w:instrText xml:space="preserve"> PAGEREF _Toc148885768 \h </w:instrText>
        </w:r>
        <w:r w:rsidR="00B1575A">
          <w:rPr>
            <w:noProof/>
            <w:webHidden/>
          </w:rPr>
        </w:r>
        <w:r w:rsidR="00B1575A">
          <w:rPr>
            <w:noProof/>
            <w:webHidden/>
          </w:rPr>
          <w:fldChar w:fldCharType="separate"/>
        </w:r>
        <w:r w:rsidR="00B1575A">
          <w:rPr>
            <w:noProof/>
            <w:webHidden/>
          </w:rPr>
          <w:t>20</w:t>
        </w:r>
        <w:r w:rsidR="00B1575A">
          <w:rPr>
            <w:noProof/>
            <w:webHidden/>
          </w:rPr>
          <w:fldChar w:fldCharType="end"/>
        </w:r>
      </w:hyperlink>
    </w:p>
    <w:p w14:paraId="42455D75" w14:textId="4EF5CB51" w:rsidR="00B1575A"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48885769" w:history="1">
        <w:r w:rsidR="00B1575A" w:rsidRPr="00D706D2">
          <w:rPr>
            <w:rStyle w:val="Hyperlink"/>
            <w:noProof/>
            <w:lang w:val="vi-VN"/>
          </w:rPr>
          <w:t>1.3.1 Mục tiêu của việc tạo ra mô hình:</w:t>
        </w:r>
        <w:r w:rsidR="00B1575A">
          <w:rPr>
            <w:noProof/>
            <w:webHidden/>
          </w:rPr>
          <w:tab/>
        </w:r>
        <w:r w:rsidR="00B1575A">
          <w:rPr>
            <w:noProof/>
            <w:webHidden/>
          </w:rPr>
          <w:fldChar w:fldCharType="begin"/>
        </w:r>
        <w:r w:rsidR="00B1575A">
          <w:rPr>
            <w:noProof/>
            <w:webHidden/>
          </w:rPr>
          <w:instrText xml:space="preserve"> PAGEREF _Toc148885769 \h </w:instrText>
        </w:r>
        <w:r w:rsidR="00B1575A">
          <w:rPr>
            <w:noProof/>
            <w:webHidden/>
          </w:rPr>
        </w:r>
        <w:r w:rsidR="00B1575A">
          <w:rPr>
            <w:noProof/>
            <w:webHidden/>
          </w:rPr>
          <w:fldChar w:fldCharType="separate"/>
        </w:r>
        <w:r w:rsidR="00B1575A">
          <w:rPr>
            <w:noProof/>
            <w:webHidden/>
          </w:rPr>
          <w:t>20</w:t>
        </w:r>
        <w:r w:rsidR="00B1575A">
          <w:rPr>
            <w:noProof/>
            <w:webHidden/>
          </w:rPr>
          <w:fldChar w:fldCharType="end"/>
        </w:r>
      </w:hyperlink>
    </w:p>
    <w:p w14:paraId="7A1F3348" w14:textId="6AC96E2F" w:rsidR="00B1575A"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48885770" w:history="1">
        <w:r w:rsidR="00B1575A" w:rsidRPr="00D706D2">
          <w:rPr>
            <w:rStyle w:val="Hyperlink"/>
            <w:noProof/>
            <w:lang w:val="vi-VN"/>
          </w:rPr>
          <w:t>1.3.2 Các phương pháp, giải thuật và tiêu chí học của mô hình Naive Bayes Classification (NBC):</w:t>
        </w:r>
        <w:r w:rsidR="00B1575A">
          <w:rPr>
            <w:noProof/>
            <w:webHidden/>
          </w:rPr>
          <w:tab/>
        </w:r>
        <w:r w:rsidR="00B1575A">
          <w:rPr>
            <w:noProof/>
            <w:webHidden/>
          </w:rPr>
          <w:fldChar w:fldCharType="begin"/>
        </w:r>
        <w:r w:rsidR="00B1575A">
          <w:rPr>
            <w:noProof/>
            <w:webHidden/>
          </w:rPr>
          <w:instrText xml:space="preserve"> PAGEREF _Toc148885770 \h </w:instrText>
        </w:r>
        <w:r w:rsidR="00B1575A">
          <w:rPr>
            <w:noProof/>
            <w:webHidden/>
          </w:rPr>
        </w:r>
        <w:r w:rsidR="00B1575A">
          <w:rPr>
            <w:noProof/>
            <w:webHidden/>
          </w:rPr>
          <w:fldChar w:fldCharType="separate"/>
        </w:r>
        <w:r w:rsidR="00B1575A">
          <w:rPr>
            <w:noProof/>
            <w:webHidden/>
          </w:rPr>
          <w:t>20</w:t>
        </w:r>
        <w:r w:rsidR="00B1575A">
          <w:rPr>
            <w:noProof/>
            <w:webHidden/>
          </w:rPr>
          <w:fldChar w:fldCharType="end"/>
        </w:r>
      </w:hyperlink>
    </w:p>
    <w:p w14:paraId="19FF52EF" w14:textId="773F070C" w:rsidR="00B1575A" w:rsidRDefault="00000000">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48885771" w:history="1">
        <w:r w:rsidR="00B1575A" w:rsidRPr="00D706D2">
          <w:rPr>
            <w:rStyle w:val="Hyperlink"/>
            <w:i/>
            <w:iCs/>
            <w:noProof/>
            <w:lang w:val="vi-VN"/>
          </w:rPr>
          <w:t>1.3.2.1 Tìm hiểu về đính lý Bayes:</w:t>
        </w:r>
        <w:r w:rsidR="00B1575A">
          <w:rPr>
            <w:noProof/>
            <w:webHidden/>
          </w:rPr>
          <w:tab/>
        </w:r>
        <w:r w:rsidR="00B1575A">
          <w:rPr>
            <w:noProof/>
            <w:webHidden/>
          </w:rPr>
          <w:fldChar w:fldCharType="begin"/>
        </w:r>
        <w:r w:rsidR="00B1575A">
          <w:rPr>
            <w:noProof/>
            <w:webHidden/>
          </w:rPr>
          <w:instrText xml:space="preserve"> PAGEREF _Toc148885771 \h </w:instrText>
        </w:r>
        <w:r w:rsidR="00B1575A">
          <w:rPr>
            <w:noProof/>
            <w:webHidden/>
          </w:rPr>
        </w:r>
        <w:r w:rsidR="00B1575A">
          <w:rPr>
            <w:noProof/>
            <w:webHidden/>
          </w:rPr>
          <w:fldChar w:fldCharType="separate"/>
        </w:r>
        <w:r w:rsidR="00B1575A">
          <w:rPr>
            <w:noProof/>
            <w:webHidden/>
          </w:rPr>
          <w:t>20</w:t>
        </w:r>
        <w:r w:rsidR="00B1575A">
          <w:rPr>
            <w:noProof/>
            <w:webHidden/>
          </w:rPr>
          <w:fldChar w:fldCharType="end"/>
        </w:r>
      </w:hyperlink>
    </w:p>
    <w:p w14:paraId="731D6560" w14:textId="242C5097" w:rsidR="00B1575A" w:rsidRDefault="00000000">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48885772" w:history="1">
        <w:r w:rsidR="00B1575A" w:rsidRPr="00D706D2">
          <w:rPr>
            <w:rStyle w:val="Hyperlink"/>
            <w:i/>
            <w:iCs/>
            <w:noProof/>
            <w:lang w:val="vi-VN"/>
          </w:rPr>
          <w:t>1.3.2.2 Naive Bayes Classifier</w:t>
        </w:r>
        <w:r w:rsidR="00B1575A">
          <w:rPr>
            <w:noProof/>
            <w:webHidden/>
          </w:rPr>
          <w:tab/>
        </w:r>
        <w:r w:rsidR="00B1575A">
          <w:rPr>
            <w:noProof/>
            <w:webHidden/>
          </w:rPr>
          <w:fldChar w:fldCharType="begin"/>
        </w:r>
        <w:r w:rsidR="00B1575A">
          <w:rPr>
            <w:noProof/>
            <w:webHidden/>
          </w:rPr>
          <w:instrText xml:space="preserve"> PAGEREF _Toc148885772 \h </w:instrText>
        </w:r>
        <w:r w:rsidR="00B1575A">
          <w:rPr>
            <w:noProof/>
            <w:webHidden/>
          </w:rPr>
        </w:r>
        <w:r w:rsidR="00B1575A">
          <w:rPr>
            <w:noProof/>
            <w:webHidden/>
          </w:rPr>
          <w:fldChar w:fldCharType="separate"/>
        </w:r>
        <w:r w:rsidR="00B1575A">
          <w:rPr>
            <w:noProof/>
            <w:webHidden/>
          </w:rPr>
          <w:t>21</w:t>
        </w:r>
        <w:r w:rsidR="00B1575A">
          <w:rPr>
            <w:noProof/>
            <w:webHidden/>
          </w:rPr>
          <w:fldChar w:fldCharType="end"/>
        </w:r>
      </w:hyperlink>
    </w:p>
    <w:p w14:paraId="49C709D0" w14:textId="776E227F" w:rsidR="00B1575A" w:rsidRDefault="00000000">
      <w:pPr>
        <w:pStyle w:val="TOC4"/>
        <w:tabs>
          <w:tab w:val="left" w:pos="3095"/>
          <w:tab w:val="right" w:leader="dot" w:pos="9111"/>
        </w:tabs>
        <w:rPr>
          <w:rFonts w:asciiTheme="minorHAnsi" w:eastAsiaTheme="minorEastAsia" w:hAnsiTheme="minorHAnsi" w:cstheme="minorBidi"/>
          <w:noProof/>
          <w:kern w:val="2"/>
          <w:sz w:val="22"/>
          <w:szCs w:val="22"/>
          <w14:ligatures w14:val="standardContextual"/>
        </w:rPr>
      </w:pPr>
      <w:hyperlink w:anchor="_Toc148885773" w:history="1">
        <w:r w:rsidR="00B1575A" w:rsidRPr="00D706D2">
          <w:rPr>
            <w:rStyle w:val="Hyperlink"/>
            <w:i/>
            <w:iCs/>
            <w:noProof/>
            <w:lang w:val="vi-VN"/>
          </w:rPr>
          <w:t>1.3.2.3</w:t>
        </w:r>
        <w:r w:rsidR="00B1575A">
          <w:rPr>
            <w:rFonts w:asciiTheme="minorHAnsi" w:eastAsiaTheme="minorEastAsia" w:hAnsiTheme="minorHAnsi" w:cstheme="minorBidi"/>
            <w:noProof/>
            <w:kern w:val="2"/>
            <w:sz w:val="22"/>
            <w:szCs w:val="22"/>
            <w14:ligatures w14:val="standardContextual"/>
          </w:rPr>
          <w:tab/>
        </w:r>
        <w:r w:rsidR="00B1575A" w:rsidRPr="00D706D2">
          <w:rPr>
            <w:rStyle w:val="Hyperlink"/>
            <w:i/>
            <w:iCs/>
            <w:noProof/>
            <w:lang w:val="vi-VN"/>
          </w:rPr>
          <w:t>Các kiểu mô hình Naive Bayes Classifier:</w:t>
        </w:r>
        <w:r w:rsidR="00B1575A">
          <w:rPr>
            <w:noProof/>
            <w:webHidden/>
          </w:rPr>
          <w:tab/>
        </w:r>
        <w:r w:rsidR="00B1575A">
          <w:rPr>
            <w:noProof/>
            <w:webHidden/>
          </w:rPr>
          <w:fldChar w:fldCharType="begin"/>
        </w:r>
        <w:r w:rsidR="00B1575A">
          <w:rPr>
            <w:noProof/>
            <w:webHidden/>
          </w:rPr>
          <w:instrText xml:space="preserve"> PAGEREF _Toc148885773 \h </w:instrText>
        </w:r>
        <w:r w:rsidR="00B1575A">
          <w:rPr>
            <w:noProof/>
            <w:webHidden/>
          </w:rPr>
        </w:r>
        <w:r w:rsidR="00B1575A">
          <w:rPr>
            <w:noProof/>
            <w:webHidden/>
          </w:rPr>
          <w:fldChar w:fldCharType="separate"/>
        </w:r>
        <w:r w:rsidR="00B1575A">
          <w:rPr>
            <w:noProof/>
            <w:webHidden/>
          </w:rPr>
          <w:t>22</w:t>
        </w:r>
        <w:r w:rsidR="00B1575A">
          <w:rPr>
            <w:noProof/>
            <w:webHidden/>
          </w:rPr>
          <w:fldChar w:fldCharType="end"/>
        </w:r>
      </w:hyperlink>
    </w:p>
    <w:p w14:paraId="73D046CD" w14:textId="2BBACE82" w:rsidR="00B1575A"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48885774" w:history="1">
        <w:r w:rsidR="00B1575A" w:rsidRPr="00D706D2">
          <w:rPr>
            <w:rStyle w:val="Hyperlink"/>
            <w:noProof/>
            <w:lang w:val="vi-VN"/>
          </w:rPr>
          <w:t>1.3.3 Mô hình Naive Bayes Classifier phù hợp cho loại bài toán và dữ liệu nào, ưu nhược điểm của mô hình này:</w:t>
        </w:r>
        <w:r w:rsidR="00B1575A">
          <w:rPr>
            <w:noProof/>
            <w:webHidden/>
          </w:rPr>
          <w:tab/>
        </w:r>
        <w:r w:rsidR="00B1575A">
          <w:rPr>
            <w:noProof/>
            <w:webHidden/>
          </w:rPr>
          <w:fldChar w:fldCharType="begin"/>
        </w:r>
        <w:r w:rsidR="00B1575A">
          <w:rPr>
            <w:noProof/>
            <w:webHidden/>
          </w:rPr>
          <w:instrText xml:space="preserve"> PAGEREF _Toc148885774 \h </w:instrText>
        </w:r>
        <w:r w:rsidR="00B1575A">
          <w:rPr>
            <w:noProof/>
            <w:webHidden/>
          </w:rPr>
        </w:r>
        <w:r w:rsidR="00B1575A">
          <w:rPr>
            <w:noProof/>
            <w:webHidden/>
          </w:rPr>
          <w:fldChar w:fldCharType="separate"/>
        </w:r>
        <w:r w:rsidR="00B1575A">
          <w:rPr>
            <w:noProof/>
            <w:webHidden/>
          </w:rPr>
          <w:t>24</w:t>
        </w:r>
        <w:r w:rsidR="00B1575A">
          <w:rPr>
            <w:noProof/>
            <w:webHidden/>
          </w:rPr>
          <w:fldChar w:fldCharType="end"/>
        </w:r>
      </w:hyperlink>
    </w:p>
    <w:p w14:paraId="1839294D" w14:textId="0552A6CF" w:rsidR="00B1575A"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8885775" w:history="1">
        <w:r w:rsidR="00B1575A" w:rsidRPr="00D706D2">
          <w:rPr>
            <w:rStyle w:val="Hyperlink"/>
            <w:noProof/>
            <w:lang w:val="vi-VN"/>
          </w:rPr>
          <w:t>1.4 Mô hình Decision Tree</w:t>
        </w:r>
        <w:r w:rsidR="00B1575A">
          <w:rPr>
            <w:noProof/>
            <w:webHidden/>
          </w:rPr>
          <w:tab/>
        </w:r>
        <w:r w:rsidR="00B1575A">
          <w:rPr>
            <w:noProof/>
            <w:webHidden/>
          </w:rPr>
          <w:fldChar w:fldCharType="begin"/>
        </w:r>
        <w:r w:rsidR="00B1575A">
          <w:rPr>
            <w:noProof/>
            <w:webHidden/>
          </w:rPr>
          <w:instrText xml:space="preserve"> PAGEREF _Toc148885775 \h </w:instrText>
        </w:r>
        <w:r w:rsidR="00B1575A">
          <w:rPr>
            <w:noProof/>
            <w:webHidden/>
          </w:rPr>
        </w:r>
        <w:r w:rsidR="00B1575A">
          <w:rPr>
            <w:noProof/>
            <w:webHidden/>
          </w:rPr>
          <w:fldChar w:fldCharType="separate"/>
        </w:r>
        <w:r w:rsidR="00B1575A">
          <w:rPr>
            <w:noProof/>
            <w:webHidden/>
          </w:rPr>
          <w:t>26</w:t>
        </w:r>
        <w:r w:rsidR="00B1575A">
          <w:rPr>
            <w:noProof/>
            <w:webHidden/>
          </w:rPr>
          <w:fldChar w:fldCharType="end"/>
        </w:r>
      </w:hyperlink>
    </w:p>
    <w:p w14:paraId="5C1D16AF" w14:textId="60B06E8F" w:rsidR="00DB41B1" w:rsidRPr="00067416" w:rsidRDefault="00000000" w:rsidP="00067416">
      <w:pPr>
        <w:pStyle w:val="TOC3"/>
        <w:tabs>
          <w:tab w:val="right" w:leader="dot" w:pos="9111"/>
        </w:tabs>
        <w:rPr>
          <w:rFonts w:asciiTheme="minorHAnsi" w:eastAsiaTheme="minorEastAsia" w:hAnsiTheme="minorHAnsi" w:cstheme="minorBidi"/>
          <w:sz w:val="22"/>
          <w:szCs w:val="22"/>
          <w:lang w:val="vi-VN" w:eastAsia="vi-VN"/>
        </w:rPr>
      </w:pPr>
      <w:r>
        <w:rPr>
          <w:bCs/>
          <w:szCs w:val="26"/>
        </w:rPr>
        <w:fldChar w:fldCharType="end"/>
      </w:r>
    </w:p>
    <w:p w14:paraId="62FC1A67" w14:textId="77777777" w:rsidR="00DB41B1" w:rsidRDefault="00000000">
      <w:pPr>
        <w:pStyle w:val="Chng"/>
        <w:jc w:val="center"/>
        <w:rPr>
          <w:lang w:val="vi-VN"/>
        </w:rPr>
      </w:pPr>
      <w:bookmarkStart w:id="9" w:name="_Toc107006390"/>
      <w:bookmarkStart w:id="10" w:name="_Toc148885758"/>
      <w:r>
        <w:rPr>
          <w:lang w:val="vi-VN"/>
        </w:rPr>
        <w:lastRenderedPageBreak/>
        <w:t>DANH MỤC CÁC BẢNG BIỂU, HÌNH VẼ, ĐỒ THỊ</w:t>
      </w:r>
      <w:bookmarkEnd w:id="9"/>
      <w:bookmarkEnd w:id="10"/>
    </w:p>
    <w:p w14:paraId="7C8DD1A8" w14:textId="77777777" w:rsidR="00DB41B1" w:rsidRDefault="00DB41B1">
      <w:pPr>
        <w:spacing w:line="360" w:lineRule="auto"/>
        <w:rPr>
          <w:b/>
          <w:sz w:val="28"/>
          <w:lang w:val="vi-VN"/>
        </w:rPr>
      </w:pPr>
    </w:p>
    <w:p w14:paraId="67B11DFA" w14:textId="77777777" w:rsidR="00DB41B1" w:rsidRDefault="00000000">
      <w:pPr>
        <w:spacing w:after="240" w:line="360" w:lineRule="auto"/>
        <w:rPr>
          <w:b/>
          <w:sz w:val="28"/>
          <w:lang w:val="vi-VN"/>
        </w:rPr>
      </w:pPr>
      <w:r>
        <w:rPr>
          <w:b/>
          <w:sz w:val="28"/>
          <w:lang w:val="vi-VN"/>
        </w:rPr>
        <w:t>DANH MỤC HÌNH</w:t>
      </w:r>
    </w:p>
    <w:p w14:paraId="7379EB9E" w14:textId="6B5CB525" w:rsidR="00B1575A" w:rsidRDefault="008F4B33">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\h \z \c "Hình 1." </w:instrText>
      </w:r>
      <w:r>
        <w:rPr>
          <w:lang w:val="vi-VN"/>
        </w:rPr>
        <w:fldChar w:fldCharType="separate"/>
      </w:r>
      <w:hyperlink w:anchor="_Toc148885811" w:history="1">
        <w:r w:rsidR="00B1575A" w:rsidRPr="007B55E0">
          <w:rPr>
            <w:rStyle w:val="Hyperlink"/>
            <w:noProof/>
          </w:rPr>
          <w:t>Hình 1. 1 Mục tiêu của việc tạo ra mô hình kNN</w:t>
        </w:r>
        <w:r w:rsidR="00B1575A">
          <w:rPr>
            <w:noProof/>
            <w:webHidden/>
          </w:rPr>
          <w:tab/>
        </w:r>
        <w:r w:rsidR="00B1575A">
          <w:rPr>
            <w:noProof/>
            <w:webHidden/>
          </w:rPr>
          <w:fldChar w:fldCharType="begin"/>
        </w:r>
        <w:r w:rsidR="00B1575A">
          <w:rPr>
            <w:noProof/>
            <w:webHidden/>
          </w:rPr>
          <w:instrText xml:space="preserve"> PAGEREF _Toc148885811 \h </w:instrText>
        </w:r>
        <w:r w:rsidR="00B1575A">
          <w:rPr>
            <w:noProof/>
            <w:webHidden/>
          </w:rPr>
        </w:r>
        <w:r w:rsidR="00B1575A">
          <w:rPr>
            <w:noProof/>
            <w:webHidden/>
          </w:rPr>
          <w:fldChar w:fldCharType="separate"/>
        </w:r>
        <w:r w:rsidR="00B1575A">
          <w:rPr>
            <w:noProof/>
            <w:webHidden/>
          </w:rPr>
          <w:t>7</w:t>
        </w:r>
        <w:r w:rsidR="00B1575A">
          <w:rPr>
            <w:noProof/>
            <w:webHidden/>
          </w:rPr>
          <w:fldChar w:fldCharType="end"/>
        </w:r>
      </w:hyperlink>
    </w:p>
    <w:p w14:paraId="2750F4C6" w14:textId="34281E91"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12" w:history="1">
        <w:r w:rsidR="00B1575A" w:rsidRPr="007B55E0">
          <w:rPr>
            <w:rStyle w:val="Hyperlink"/>
            <w:noProof/>
          </w:rPr>
          <w:t>Hình 1. 2</w:t>
        </w:r>
        <w:r w:rsidR="00B1575A" w:rsidRPr="007B55E0">
          <w:rPr>
            <w:rStyle w:val="Hyperlink"/>
            <w:noProof/>
            <w:lang w:val="vi-VN"/>
          </w:rPr>
          <w:t xml:space="preserve"> Các hàm khoảng cách cơ bản</w:t>
        </w:r>
        <w:r w:rsidR="00B1575A">
          <w:rPr>
            <w:noProof/>
            <w:webHidden/>
          </w:rPr>
          <w:tab/>
        </w:r>
        <w:r w:rsidR="00B1575A">
          <w:rPr>
            <w:noProof/>
            <w:webHidden/>
          </w:rPr>
          <w:fldChar w:fldCharType="begin"/>
        </w:r>
        <w:r w:rsidR="00B1575A">
          <w:rPr>
            <w:noProof/>
            <w:webHidden/>
          </w:rPr>
          <w:instrText xml:space="preserve"> PAGEREF _Toc148885812 \h </w:instrText>
        </w:r>
        <w:r w:rsidR="00B1575A">
          <w:rPr>
            <w:noProof/>
            <w:webHidden/>
          </w:rPr>
        </w:r>
        <w:r w:rsidR="00B1575A">
          <w:rPr>
            <w:noProof/>
            <w:webHidden/>
          </w:rPr>
          <w:fldChar w:fldCharType="separate"/>
        </w:r>
        <w:r w:rsidR="00B1575A">
          <w:rPr>
            <w:noProof/>
            <w:webHidden/>
          </w:rPr>
          <w:t>8</w:t>
        </w:r>
        <w:r w:rsidR="00B1575A">
          <w:rPr>
            <w:noProof/>
            <w:webHidden/>
          </w:rPr>
          <w:fldChar w:fldCharType="end"/>
        </w:r>
      </w:hyperlink>
    </w:p>
    <w:p w14:paraId="67CB2AD1" w14:textId="57BA2DE3"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13" w:history="1">
        <w:r w:rsidR="00B1575A" w:rsidRPr="007B55E0">
          <w:rPr>
            <w:rStyle w:val="Hyperlink"/>
            <w:noProof/>
          </w:rPr>
          <w:t>Hình 1. 3</w:t>
        </w:r>
        <w:r w:rsidR="00B1575A" w:rsidRPr="007B55E0">
          <w:rPr>
            <w:rStyle w:val="Hyperlink"/>
            <w:noProof/>
            <w:lang w:val="vi-VN"/>
          </w:rPr>
          <w:t xml:space="preserve"> </w:t>
        </w:r>
        <w:r w:rsidR="00B1575A" w:rsidRPr="007B55E0">
          <w:rPr>
            <w:rStyle w:val="Hyperlink"/>
            <w:noProof/>
          </w:rPr>
          <w:t>Linear Regression</w:t>
        </w:r>
        <w:r w:rsidR="00B1575A">
          <w:rPr>
            <w:noProof/>
            <w:webHidden/>
          </w:rPr>
          <w:tab/>
        </w:r>
        <w:r w:rsidR="00B1575A">
          <w:rPr>
            <w:noProof/>
            <w:webHidden/>
          </w:rPr>
          <w:fldChar w:fldCharType="begin"/>
        </w:r>
        <w:r w:rsidR="00B1575A">
          <w:rPr>
            <w:noProof/>
            <w:webHidden/>
          </w:rPr>
          <w:instrText xml:space="preserve"> PAGEREF _Toc148885813 \h </w:instrText>
        </w:r>
        <w:r w:rsidR="00B1575A">
          <w:rPr>
            <w:noProof/>
            <w:webHidden/>
          </w:rPr>
        </w:r>
        <w:r w:rsidR="00B1575A">
          <w:rPr>
            <w:noProof/>
            <w:webHidden/>
          </w:rPr>
          <w:fldChar w:fldCharType="separate"/>
        </w:r>
        <w:r w:rsidR="00B1575A">
          <w:rPr>
            <w:noProof/>
            <w:webHidden/>
          </w:rPr>
          <w:t>14</w:t>
        </w:r>
        <w:r w:rsidR="00B1575A">
          <w:rPr>
            <w:noProof/>
            <w:webHidden/>
          </w:rPr>
          <w:fldChar w:fldCharType="end"/>
        </w:r>
      </w:hyperlink>
    </w:p>
    <w:p w14:paraId="78367A6D" w14:textId="648F3E2F"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14" w:history="1">
        <w:r w:rsidR="00B1575A" w:rsidRPr="007B55E0">
          <w:rPr>
            <w:rStyle w:val="Hyperlink"/>
            <w:noProof/>
          </w:rPr>
          <w:t>Hình 1. 4</w:t>
        </w:r>
        <w:r w:rsidR="00B1575A" w:rsidRPr="007B55E0">
          <w:rPr>
            <w:rStyle w:val="Hyperlink"/>
            <w:noProof/>
            <w:lang w:val="vi-VN"/>
          </w:rPr>
          <w:t xml:space="preserve">: </w:t>
        </w:r>
        <w:r w:rsidR="00B1575A" w:rsidRPr="007B55E0">
          <w:rPr>
            <w:rStyle w:val="Hyperlink"/>
            <w:noProof/>
          </w:rPr>
          <w:t>Công thức Linear Regression</w:t>
        </w:r>
        <w:r w:rsidR="00B1575A">
          <w:rPr>
            <w:noProof/>
            <w:webHidden/>
          </w:rPr>
          <w:tab/>
        </w:r>
        <w:r w:rsidR="00B1575A">
          <w:rPr>
            <w:noProof/>
            <w:webHidden/>
          </w:rPr>
          <w:fldChar w:fldCharType="begin"/>
        </w:r>
        <w:r w:rsidR="00B1575A">
          <w:rPr>
            <w:noProof/>
            <w:webHidden/>
          </w:rPr>
          <w:instrText xml:space="preserve"> PAGEREF _Toc148885814 \h </w:instrText>
        </w:r>
        <w:r w:rsidR="00B1575A">
          <w:rPr>
            <w:noProof/>
            <w:webHidden/>
          </w:rPr>
        </w:r>
        <w:r w:rsidR="00B1575A">
          <w:rPr>
            <w:noProof/>
            <w:webHidden/>
          </w:rPr>
          <w:fldChar w:fldCharType="separate"/>
        </w:r>
        <w:r w:rsidR="00B1575A">
          <w:rPr>
            <w:noProof/>
            <w:webHidden/>
          </w:rPr>
          <w:t>15</w:t>
        </w:r>
        <w:r w:rsidR="00B1575A">
          <w:rPr>
            <w:noProof/>
            <w:webHidden/>
          </w:rPr>
          <w:fldChar w:fldCharType="end"/>
        </w:r>
      </w:hyperlink>
    </w:p>
    <w:p w14:paraId="5D039404" w14:textId="7EBFF99D"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15" w:history="1">
        <w:r w:rsidR="00B1575A" w:rsidRPr="007B55E0">
          <w:rPr>
            <w:rStyle w:val="Hyperlink"/>
            <w:noProof/>
          </w:rPr>
          <w:t>Hình 1. 5</w:t>
        </w:r>
        <w:r w:rsidR="00B1575A" w:rsidRPr="007B55E0">
          <w:rPr>
            <w:rStyle w:val="Hyperlink"/>
            <w:noProof/>
            <w:lang w:val="vi-VN"/>
          </w:rPr>
          <w:t xml:space="preserve"> </w:t>
        </w:r>
        <w:r w:rsidR="00B1575A" w:rsidRPr="007B55E0">
          <w:rPr>
            <w:rStyle w:val="Hyperlink"/>
            <w:noProof/>
          </w:rPr>
          <w:t>Sơ đồ Linear Regression</w:t>
        </w:r>
        <w:r w:rsidR="00B1575A">
          <w:rPr>
            <w:noProof/>
            <w:webHidden/>
          </w:rPr>
          <w:tab/>
        </w:r>
        <w:r w:rsidR="00B1575A">
          <w:rPr>
            <w:noProof/>
            <w:webHidden/>
          </w:rPr>
          <w:fldChar w:fldCharType="begin"/>
        </w:r>
        <w:r w:rsidR="00B1575A">
          <w:rPr>
            <w:noProof/>
            <w:webHidden/>
          </w:rPr>
          <w:instrText xml:space="preserve"> PAGEREF _Toc148885815 \h </w:instrText>
        </w:r>
        <w:r w:rsidR="00B1575A">
          <w:rPr>
            <w:noProof/>
            <w:webHidden/>
          </w:rPr>
        </w:r>
        <w:r w:rsidR="00B1575A">
          <w:rPr>
            <w:noProof/>
            <w:webHidden/>
          </w:rPr>
          <w:fldChar w:fldCharType="separate"/>
        </w:r>
        <w:r w:rsidR="00B1575A">
          <w:rPr>
            <w:noProof/>
            <w:webHidden/>
          </w:rPr>
          <w:t>15</w:t>
        </w:r>
        <w:r w:rsidR="00B1575A">
          <w:rPr>
            <w:noProof/>
            <w:webHidden/>
          </w:rPr>
          <w:fldChar w:fldCharType="end"/>
        </w:r>
      </w:hyperlink>
    </w:p>
    <w:p w14:paraId="6D52575C" w14:textId="01E701AC"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16" w:history="1">
        <w:r w:rsidR="00B1575A" w:rsidRPr="007B55E0">
          <w:rPr>
            <w:rStyle w:val="Hyperlink"/>
            <w:noProof/>
          </w:rPr>
          <w:t>Hình 1. 6</w:t>
        </w:r>
        <w:r w:rsidR="00B1575A" w:rsidRPr="007B55E0">
          <w:rPr>
            <w:rStyle w:val="Hyperlink"/>
            <w:noProof/>
            <w:lang w:val="vi-VN"/>
          </w:rPr>
          <w:t xml:space="preserve"> Công thức tính MSE</w:t>
        </w:r>
        <w:r w:rsidR="00B1575A">
          <w:rPr>
            <w:noProof/>
            <w:webHidden/>
          </w:rPr>
          <w:tab/>
        </w:r>
        <w:r w:rsidR="00B1575A">
          <w:rPr>
            <w:noProof/>
            <w:webHidden/>
          </w:rPr>
          <w:fldChar w:fldCharType="begin"/>
        </w:r>
        <w:r w:rsidR="00B1575A">
          <w:rPr>
            <w:noProof/>
            <w:webHidden/>
          </w:rPr>
          <w:instrText xml:space="preserve"> PAGEREF _Toc148885816 \h </w:instrText>
        </w:r>
        <w:r w:rsidR="00B1575A">
          <w:rPr>
            <w:noProof/>
            <w:webHidden/>
          </w:rPr>
        </w:r>
        <w:r w:rsidR="00B1575A">
          <w:rPr>
            <w:noProof/>
            <w:webHidden/>
          </w:rPr>
          <w:fldChar w:fldCharType="separate"/>
        </w:r>
        <w:r w:rsidR="00B1575A">
          <w:rPr>
            <w:noProof/>
            <w:webHidden/>
          </w:rPr>
          <w:t>16</w:t>
        </w:r>
        <w:r w:rsidR="00B1575A">
          <w:rPr>
            <w:noProof/>
            <w:webHidden/>
          </w:rPr>
          <w:fldChar w:fldCharType="end"/>
        </w:r>
      </w:hyperlink>
    </w:p>
    <w:p w14:paraId="0AEE5292" w14:textId="5CB37424"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17" w:history="1">
        <w:r w:rsidR="00B1575A" w:rsidRPr="007B55E0">
          <w:rPr>
            <w:rStyle w:val="Hyperlink"/>
            <w:noProof/>
          </w:rPr>
          <w:t>Hình 1. 7</w:t>
        </w:r>
        <w:r w:rsidR="00B1575A" w:rsidRPr="007B55E0">
          <w:rPr>
            <w:rStyle w:val="Hyperlink"/>
            <w:noProof/>
            <w:lang w:val="vi-VN"/>
          </w:rPr>
          <w:t xml:space="preserve"> Naive Bayes Classifier examples</w:t>
        </w:r>
        <w:r w:rsidR="00B1575A">
          <w:rPr>
            <w:noProof/>
            <w:webHidden/>
          </w:rPr>
          <w:tab/>
        </w:r>
        <w:r w:rsidR="00B1575A">
          <w:rPr>
            <w:noProof/>
            <w:webHidden/>
          </w:rPr>
          <w:fldChar w:fldCharType="begin"/>
        </w:r>
        <w:r w:rsidR="00B1575A">
          <w:rPr>
            <w:noProof/>
            <w:webHidden/>
          </w:rPr>
          <w:instrText xml:space="preserve"> PAGEREF _Toc148885817 \h </w:instrText>
        </w:r>
        <w:r w:rsidR="00B1575A">
          <w:rPr>
            <w:noProof/>
            <w:webHidden/>
          </w:rPr>
        </w:r>
        <w:r w:rsidR="00B1575A">
          <w:rPr>
            <w:noProof/>
            <w:webHidden/>
          </w:rPr>
          <w:fldChar w:fldCharType="separate"/>
        </w:r>
        <w:r w:rsidR="00B1575A">
          <w:rPr>
            <w:noProof/>
            <w:webHidden/>
          </w:rPr>
          <w:t>22</w:t>
        </w:r>
        <w:r w:rsidR="00B1575A">
          <w:rPr>
            <w:noProof/>
            <w:webHidden/>
          </w:rPr>
          <w:fldChar w:fldCharType="end"/>
        </w:r>
      </w:hyperlink>
    </w:p>
    <w:p w14:paraId="73E25F1D" w14:textId="5391FC59"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18" w:history="1">
        <w:r w:rsidR="00B1575A" w:rsidRPr="007B55E0">
          <w:rPr>
            <w:rStyle w:val="Hyperlink"/>
            <w:noProof/>
          </w:rPr>
          <w:t>Hình 1. 8</w:t>
        </w:r>
        <w:r w:rsidR="00B1575A" w:rsidRPr="007B55E0">
          <w:rPr>
            <w:rStyle w:val="Hyperlink"/>
            <w:noProof/>
            <w:lang w:val="vi-VN"/>
          </w:rPr>
          <w:t xml:space="preserve"> Công thức </w:t>
        </w:r>
        <w:r w:rsidR="00B1575A" w:rsidRPr="007B55E0">
          <w:rPr>
            <w:rStyle w:val="Hyperlink"/>
            <w:noProof/>
          </w:rPr>
          <w:t>Gausian Naive Bayes</w:t>
        </w:r>
        <w:r w:rsidR="00B1575A">
          <w:rPr>
            <w:noProof/>
            <w:webHidden/>
          </w:rPr>
          <w:tab/>
        </w:r>
        <w:r w:rsidR="00B1575A">
          <w:rPr>
            <w:noProof/>
            <w:webHidden/>
          </w:rPr>
          <w:fldChar w:fldCharType="begin"/>
        </w:r>
        <w:r w:rsidR="00B1575A">
          <w:rPr>
            <w:noProof/>
            <w:webHidden/>
          </w:rPr>
          <w:instrText xml:space="preserve"> PAGEREF _Toc148885818 \h </w:instrText>
        </w:r>
        <w:r w:rsidR="00B1575A">
          <w:rPr>
            <w:noProof/>
            <w:webHidden/>
          </w:rPr>
        </w:r>
        <w:r w:rsidR="00B1575A">
          <w:rPr>
            <w:noProof/>
            <w:webHidden/>
          </w:rPr>
          <w:fldChar w:fldCharType="separate"/>
        </w:r>
        <w:r w:rsidR="00B1575A">
          <w:rPr>
            <w:noProof/>
            <w:webHidden/>
          </w:rPr>
          <w:t>24</w:t>
        </w:r>
        <w:r w:rsidR="00B1575A">
          <w:rPr>
            <w:noProof/>
            <w:webHidden/>
          </w:rPr>
          <w:fldChar w:fldCharType="end"/>
        </w:r>
      </w:hyperlink>
    </w:p>
    <w:p w14:paraId="4E67BE97" w14:textId="7ED160FC"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19" w:history="1">
        <w:r w:rsidR="00B1575A" w:rsidRPr="007B55E0">
          <w:rPr>
            <w:rStyle w:val="Hyperlink"/>
            <w:noProof/>
          </w:rPr>
          <w:t>Hình 1. 9</w:t>
        </w:r>
        <w:r w:rsidR="00B1575A" w:rsidRPr="007B55E0">
          <w:rPr>
            <w:rStyle w:val="Hyperlink"/>
            <w:noProof/>
            <w:lang w:val="vi-VN"/>
          </w:rPr>
          <w:t xml:space="preserve"> Công thức giải quyết vấn đề zero</w:t>
        </w:r>
        <w:r w:rsidR="00B1575A">
          <w:rPr>
            <w:noProof/>
            <w:webHidden/>
          </w:rPr>
          <w:tab/>
        </w:r>
        <w:r w:rsidR="00B1575A">
          <w:rPr>
            <w:noProof/>
            <w:webHidden/>
          </w:rPr>
          <w:fldChar w:fldCharType="begin"/>
        </w:r>
        <w:r w:rsidR="00B1575A">
          <w:rPr>
            <w:noProof/>
            <w:webHidden/>
          </w:rPr>
          <w:instrText xml:space="preserve"> PAGEREF _Toc148885819 \h </w:instrText>
        </w:r>
        <w:r w:rsidR="00B1575A">
          <w:rPr>
            <w:noProof/>
            <w:webHidden/>
          </w:rPr>
        </w:r>
        <w:r w:rsidR="00B1575A">
          <w:rPr>
            <w:noProof/>
            <w:webHidden/>
          </w:rPr>
          <w:fldChar w:fldCharType="separate"/>
        </w:r>
        <w:r w:rsidR="00B1575A">
          <w:rPr>
            <w:noProof/>
            <w:webHidden/>
          </w:rPr>
          <w:t>25</w:t>
        </w:r>
        <w:r w:rsidR="00B1575A">
          <w:rPr>
            <w:noProof/>
            <w:webHidden/>
          </w:rPr>
          <w:fldChar w:fldCharType="end"/>
        </w:r>
      </w:hyperlink>
    </w:p>
    <w:p w14:paraId="7D0785C9" w14:textId="209EF964"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20" w:history="1">
        <w:r w:rsidR="00B1575A" w:rsidRPr="007B55E0">
          <w:rPr>
            <w:rStyle w:val="Hyperlink"/>
            <w:noProof/>
          </w:rPr>
          <w:t>Hình 1. 10</w:t>
        </w:r>
        <w:r w:rsidR="00B1575A" w:rsidRPr="007B55E0">
          <w:rPr>
            <w:rStyle w:val="Hyperlink"/>
            <w:noProof/>
            <w:lang w:val="vi-VN"/>
          </w:rPr>
          <w:t xml:space="preserve"> Minh họa </w:t>
        </w:r>
        <w:r w:rsidR="00B1575A" w:rsidRPr="007B55E0">
          <w:rPr>
            <w:rStyle w:val="Hyperlink"/>
            <w:noProof/>
            <w:highlight w:val="white"/>
          </w:rPr>
          <w:t>Decision Tree</w:t>
        </w:r>
        <w:r w:rsidR="00B1575A">
          <w:rPr>
            <w:noProof/>
            <w:webHidden/>
          </w:rPr>
          <w:tab/>
        </w:r>
        <w:r w:rsidR="00B1575A">
          <w:rPr>
            <w:noProof/>
            <w:webHidden/>
          </w:rPr>
          <w:fldChar w:fldCharType="begin"/>
        </w:r>
        <w:r w:rsidR="00B1575A">
          <w:rPr>
            <w:noProof/>
            <w:webHidden/>
          </w:rPr>
          <w:instrText xml:space="preserve"> PAGEREF _Toc148885820 \h </w:instrText>
        </w:r>
        <w:r w:rsidR="00B1575A">
          <w:rPr>
            <w:noProof/>
            <w:webHidden/>
          </w:rPr>
        </w:r>
        <w:r w:rsidR="00B1575A">
          <w:rPr>
            <w:noProof/>
            <w:webHidden/>
          </w:rPr>
          <w:fldChar w:fldCharType="separate"/>
        </w:r>
        <w:r w:rsidR="00B1575A">
          <w:rPr>
            <w:noProof/>
            <w:webHidden/>
          </w:rPr>
          <w:t>26</w:t>
        </w:r>
        <w:r w:rsidR="00B1575A">
          <w:rPr>
            <w:noProof/>
            <w:webHidden/>
          </w:rPr>
          <w:fldChar w:fldCharType="end"/>
        </w:r>
      </w:hyperlink>
    </w:p>
    <w:p w14:paraId="24A4758B" w14:textId="0542B96A"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21" w:history="1">
        <w:r w:rsidR="00B1575A" w:rsidRPr="007B55E0">
          <w:rPr>
            <w:rStyle w:val="Hyperlink"/>
            <w:noProof/>
          </w:rPr>
          <w:t>Hình 1. 11</w:t>
        </w:r>
        <w:r w:rsidR="00B1575A" w:rsidRPr="007B55E0">
          <w:rPr>
            <w:rStyle w:val="Hyperlink"/>
            <w:noProof/>
            <w:highlight w:val="white"/>
          </w:rPr>
          <w:t xml:space="preserve"> Decision Tree là gì?</w:t>
        </w:r>
        <w:r w:rsidR="00B1575A">
          <w:rPr>
            <w:noProof/>
            <w:webHidden/>
          </w:rPr>
          <w:tab/>
        </w:r>
        <w:r w:rsidR="00B1575A">
          <w:rPr>
            <w:noProof/>
            <w:webHidden/>
          </w:rPr>
          <w:fldChar w:fldCharType="begin"/>
        </w:r>
        <w:r w:rsidR="00B1575A">
          <w:rPr>
            <w:noProof/>
            <w:webHidden/>
          </w:rPr>
          <w:instrText xml:space="preserve"> PAGEREF _Toc148885821 \h </w:instrText>
        </w:r>
        <w:r w:rsidR="00B1575A">
          <w:rPr>
            <w:noProof/>
            <w:webHidden/>
          </w:rPr>
        </w:r>
        <w:r w:rsidR="00B1575A">
          <w:rPr>
            <w:noProof/>
            <w:webHidden/>
          </w:rPr>
          <w:fldChar w:fldCharType="separate"/>
        </w:r>
        <w:r w:rsidR="00B1575A">
          <w:rPr>
            <w:noProof/>
            <w:webHidden/>
          </w:rPr>
          <w:t>27</w:t>
        </w:r>
        <w:r w:rsidR="00B1575A">
          <w:rPr>
            <w:noProof/>
            <w:webHidden/>
          </w:rPr>
          <w:fldChar w:fldCharType="end"/>
        </w:r>
      </w:hyperlink>
    </w:p>
    <w:p w14:paraId="543E2358" w14:textId="5E9377AA"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22" w:history="1">
        <w:r w:rsidR="00B1575A" w:rsidRPr="007B55E0">
          <w:rPr>
            <w:rStyle w:val="Hyperlink"/>
            <w:noProof/>
          </w:rPr>
          <w:t>Hình 1. 12</w:t>
        </w:r>
        <w:r w:rsidR="00B1575A" w:rsidRPr="007B55E0">
          <w:rPr>
            <w:rStyle w:val="Hyperlink"/>
            <w:noProof/>
            <w:highlight w:val="white"/>
          </w:rPr>
          <w:t xml:space="preserve"> Công thức Entropy cho một thuộc tính</w:t>
        </w:r>
        <w:r w:rsidR="00B1575A">
          <w:rPr>
            <w:noProof/>
            <w:webHidden/>
          </w:rPr>
          <w:tab/>
        </w:r>
        <w:r w:rsidR="00B1575A">
          <w:rPr>
            <w:noProof/>
            <w:webHidden/>
          </w:rPr>
          <w:fldChar w:fldCharType="begin"/>
        </w:r>
        <w:r w:rsidR="00B1575A">
          <w:rPr>
            <w:noProof/>
            <w:webHidden/>
          </w:rPr>
          <w:instrText xml:space="preserve"> PAGEREF _Toc148885822 \h </w:instrText>
        </w:r>
        <w:r w:rsidR="00B1575A">
          <w:rPr>
            <w:noProof/>
            <w:webHidden/>
          </w:rPr>
        </w:r>
        <w:r w:rsidR="00B1575A">
          <w:rPr>
            <w:noProof/>
            <w:webHidden/>
          </w:rPr>
          <w:fldChar w:fldCharType="separate"/>
        </w:r>
        <w:r w:rsidR="00B1575A">
          <w:rPr>
            <w:noProof/>
            <w:webHidden/>
          </w:rPr>
          <w:t>28</w:t>
        </w:r>
        <w:r w:rsidR="00B1575A">
          <w:rPr>
            <w:noProof/>
            <w:webHidden/>
          </w:rPr>
          <w:fldChar w:fldCharType="end"/>
        </w:r>
      </w:hyperlink>
    </w:p>
    <w:p w14:paraId="6EDEDC9B" w14:textId="54051515"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23" w:history="1">
        <w:r w:rsidR="00B1575A" w:rsidRPr="007B55E0">
          <w:rPr>
            <w:rStyle w:val="Hyperlink"/>
            <w:noProof/>
          </w:rPr>
          <w:t>Hình 1. 13</w:t>
        </w:r>
        <w:r w:rsidR="00B1575A" w:rsidRPr="007B55E0">
          <w:rPr>
            <w:rStyle w:val="Hyperlink"/>
            <w:noProof/>
            <w:highlight w:val="white"/>
          </w:rPr>
          <w:t xml:space="preserve"> Công thức Entropy cho nhiều thuộc tính</w:t>
        </w:r>
        <w:r w:rsidR="00B1575A">
          <w:rPr>
            <w:noProof/>
            <w:webHidden/>
          </w:rPr>
          <w:tab/>
        </w:r>
        <w:r w:rsidR="00B1575A">
          <w:rPr>
            <w:noProof/>
            <w:webHidden/>
          </w:rPr>
          <w:fldChar w:fldCharType="begin"/>
        </w:r>
        <w:r w:rsidR="00B1575A">
          <w:rPr>
            <w:noProof/>
            <w:webHidden/>
          </w:rPr>
          <w:instrText xml:space="preserve"> PAGEREF _Toc148885823 \h </w:instrText>
        </w:r>
        <w:r w:rsidR="00B1575A">
          <w:rPr>
            <w:noProof/>
            <w:webHidden/>
          </w:rPr>
        </w:r>
        <w:r w:rsidR="00B1575A">
          <w:rPr>
            <w:noProof/>
            <w:webHidden/>
          </w:rPr>
          <w:fldChar w:fldCharType="separate"/>
        </w:r>
        <w:r w:rsidR="00B1575A">
          <w:rPr>
            <w:noProof/>
            <w:webHidden/>
          </w:rPr>
          <w:t>28</w:t>
        </w:r>
        <w:r w:rsidR="00B1575A">
          <w:rPr>
            <w:noProof/>
            <w:webHidden/>
          </w:rPr>
          <w:fldChar w:fldCharType="end"/>
        </w:r>
      </w:hyperlink>
    </w:p>
    <w:p w14:paraId="76C206E3" w14:textId="6A4A1770"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24" w:history="1">
        <w:r w:rsidR="00B1575A" w:rsidRPr="007B55E0">
          <w:rPr>
            <w:rStyle w:val="Hyperlink"/>
            <w:noProof/>
          </w:rPr>
          <w:t>Hình 1. 14</w:t>
        </w:r>
        <w:r w:rsidR="00B1575A" w:rsidRPr="007B55E0">
          <w:rPr>
            <w:rStyle w:val="Hyperlink"/>
            <w:noProof/>
            <w:highlight w:val="white"/>
          </w:rPr>
          <w:t xml:space="preserve"> Công thức Information Gain</w:t>
        </w:r>
        <w:r w:rsidR="00B1575A">
          <w:rPr>
            <w:noProof/>
            <w:webHidden/>
          </w:rPr>
          <w:tab/>
        </w:r>
        <w:r w:rsidR="00B1575A">
          <w:rPr>
            <w:noProof/>
            <w:webHidden/>
          </w:rPr>
          <w:fldChar w:fldCharType="begin"/>
        </w:r>
        <w:r w:rsidR="00B1575A">
          <w:rPr>
            <w:noProof/>
            <w:webHidden/>
          </w:rPr>
          <w:instrText xml:space="preserve"> PAGEREF _Toc148885824 \h </w:instrText>
        </w:r>
        <w:r w:rsidR="00B1575A">
          <w:rPr>
            <w:noProof/>
            <w:webHidden/>
          </w:rPr>
        </w:r>
        <w:r w:rsidR="00B1575A">
          <w:rPr>
            <w:noProof/>
            <w:webHidden/>
          </w:rPr>
          <w:fldChar w:fldCharType="separate"/>
        </w:r>
        <w:r w:rsidR="00B1575A">
          <w:rPr>
            <w:noProof/>
            <w:webHidden/>
          </w:rPr>
          <w:t>29</w:t>
        </w:r>
        <w:r w:rsidR="00B1575A">
          <w:rPr>
            <w:noProof/>
            <w:webHidden/>
          </w:rPr>
          <w:fldChar w:fldCharType="end"/>
        </w:r>
      </w:hyperlink>
    </w:p>
    <w:p w14:paraId="0C8F37EA" w14:textId="50DCEF8C"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25" w:history="1">
        <w:r w:rsidR="00B1575A" w:rsidRPr="007B55E0">
          <w:rPr>
            <w:rStyle w:val="Hyperlink"/>
            <w:noProof/>
          </w:rPr>
          <w:t>Hình 1. 15</w:t>
        </w:r>
        <w:r w:rsidR="00B1575A" w:rsidRPr="007B55E0">
          <w:rPr>
            <w:rStyle w:val="Hyperlink"/>
            <w:noProof/>
            <w:highlight w:val="white"/>
          </w:rPr>
          <w:t xml:space="preserve"> Công thức Information Gain đơn giản hơn</w:t>
        </w:r>
        <w:r w:rsidR="00B1575A">
          <w:rPr>
            <w:noProof/>
            <w:webHidden/>
          </w:rPr>
          <w:tab/>
        </w:r>
        <w:r w:rsidR="00B1575A">
          <w:rPr>
            <w:noProof/>
            <w:webHidden/>
          </w:rPr>
          <w:fldChar w:fldCharType="begin"/>
        </w:r>
        <w:r w:rsidR="00B1575A">
          <w:rPr>
            <w:noProof/>
            <w:webHidden/>
          </w:rPr>
          <w:instrText xml:space="preserve"> PAGEREF _Toc148885825 \h </w:instrText>
        </w:r>
        <w:r w:rsidR="00B1575A">
          <w:rPr>
            <w:noProof/>
            <w:webHidden/>
          </w:rPr>
        </w:r>
        <w:r w:rsidR="00B1575A">
          <w:rPr>
            <w:noProof/>
            <w:webHidden/>
          </w:rPr>
          <w:fldChar w:fldCharType="separate"/>
        </w:r>
        <w:r w:rsidR="00B1575A">
          <w:rPr>
            <w:noProof/>
            <w:webHidden/>
          </w:rPr>
          <w:t>29</w:t>
        </w:r>
        <w:r w:rsidR="00B1575A">
          <w:rPr>
            <w:noProof/>
            <w:webHidden/>
          </w:rPr>
          <w:fldChar w:fldCharType="end"/>
        </w:r>
      </w:hyperlink>
    </w:p>
    <w:p w14:paraId="6D60D2D0" w14:textId="26B9C5BE"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26" w:history="1">
        <w:r w:rsidR="00B1575A" w:rsidRPr="007B55E0">
          <w:rPr>
            <w:rStyle w:val="Hyperlink"/>
            <w:noProof/>
          </w:rPr>
          <w:t>Hình 1. 16</w:t>
        </w:r>
        <w:r w:rsidR="00B1575A" w:rsidRPr="007B55E0">
          <w:rPr>
            <w:rStyle w:val="Hyperlink"/>
            <w:noProof/>
            <w:highlight w:val="white"/>
          </w:rPr>
          <w:t xml:space="preserve"> Công thức Gini Index</w:t>
        </w:r>
        <w:r w:rsidR="00B1575A">
          <w:rPr>
            <w:noProof/>
            <w:webHidden/>
          </w:rPr>
          <w:tab/>
        </w:r>
        <w:r w:rsidR="00B1575A">
          <w:rPr>
            <w:noProof/>
            <w:webHidden/>
          </w:rPr>
          <w:fldChar w:fldCharType="begin"/>
        </w:r>
        <w:r w:rsidR="00B1575A">
          <w:rPr>
            <w:noProof/>
            <w:webHidden/>
          </w:rPr>
          <w:instrText xml:space="preserve"> PAGEREF _Toc148885826 \h </w:instrText>
        </w:r>
        <w:r w:rsidR="00B1575A">
          <w:rPr>
            <w:noProof/>
            <w:webHidden/>
          </w:rPr>
        </w:r>
        <w:r w:rsidR="00B1575A">
          <w:rPr>
            <w:noProof/>
            <w:webHidden/>
          </w:rPr>
          <w:fldChar w:fldCharType="separate"/>
        </w:r>
        <w:r w:rsidR="00B1575A">
          <w:rPr>
            <w:noProof/>
            <w:webHidden/>
          </w:rPr>
          <w:t>29</w:t>
        </w:r>
        <w:r w:rsidR="00B1575A">
          <w:rPr>
            <w:noProof/>
            <w:webHidden/>
          </w:rPr>
          <w:fldChar w:fldCharType="end"/>
        </w:r>
      </w:hyperlink>
    </w:p>
    <w:p w14:paraId="3684685B" w14:textId="065728E8"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27" w:history="1">
        <w:r w:rsidR="00B1575A" w:rsidRPr="007B55E0">
          <w:rPr>
            <w:rStyle w:val="Hyperlink"/>
            <w:noProof/>
          </w:rPr>
          <w:t>Hình 1. 17</w:t>
        </w:r>
        <w:r w:rsidR="00B1575A" w:rsidRPr="007B55E0">
          <w:rPr>
            <w:rStyle w:val="Hyperlink"/>
            <w:noProof/>
            <w:highlight w:val="white"/>
          </w:rPr>
          <w:t xml:space="preserve"> Công thức Gain Ratio</w:t>
        </w:r>
        <w:r w:rsidR="00B1575A">
          <w:rPr>
            <w:noProof/>
            <w:webHidden/>
          </w:rPr>
          <w:tab/>
        </w:r>
        <w:r w:rsidR="00B1575A">
          <w:rPr>
            <w:noProof/>
            <w:webHidden/>
          </w:rPr>
          <w:fldChar w:fldCharType="begin"/>
        </w:r>
        <w:r w:rsidR="00B1575A">
          <w:rPr>
            <w:noProof/>
            <w:webHidden/>
          </w:rPr>
          <w:instrText xml:space="preserve"> PAGEREF _Toc148885827 \h </w:instrText>
        </w:r>
        <w:r w:rsidR="00B1575A">
          <w:rPr>
            <w:noProof/>
            <w:webHidden/>
          </w:rPr>
        </w:r>
        <w:r w:rsidR="00B1575A">
          <w:rPr>
            <w:noProof/>
            <w:webHidden/>
          </w:rPr>
          <w:fldChar w:fldCharType="separate"/>
        </w:r>
        <w:r w:rsidR="00B1575A">
          <w:rPr>
            <w:noProof/>
            <w:webHidden/>
          </w:rPr>
          <w:t>30</w:t>
        </w:r>
        <w:r w:rsidR="00B1575A">
          <w:rPr>
            <w:noProof/>
            <w:webHidden/>
          </w:rPr>
          <w:fldChar w:fldCharType="end"/>
        </w:r>
      </w:hyperlink>
    </w:p>
    <w:p w14:paraId="10A42907" w14:textId="2790BDBB"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28" w:history="1">
        <w:r w:rsidR="00B1575A" w:rsidRPr="007B55E0">
          <w:rPr>
            <w:rStyle w:val="Hyperlink"/>
            <w:noProof/>
          </w:rPr>
          <w:t>Hình 1. 18</w:t>
        </w:r>
        <w:r w:rsidR="00B1575A" w:rsidRPr="007B55E0">
          <w:rPr>
            <w:rStyle w:val="Hyperlink"/>
            <w:noProof/>
            <w:highlight w:val="white"/>
          </w:rPr>
          <w:t xml:space="preserve"> Công thức Reduction in variance</w:t>
        </w:r>
        <w:r w:rsidR="00B1575A">
          <w:rPr>
            <w:noProof/>
            <w:webHidden/>
          </w:rPr>
          <w:tab/>
        </w:r>
        <w:r w:rsidR="00B1575A">
          <w:rPr>
            <w:noProof/>
            <w:webHidden/>
          </w:rPr>
          <w:fldChar w:fldCharType="begin"/>
        </w:r>
        <w:r w:rsidR="00B1575A">
          <w:rPr>
            <w:noProof/>
            <w:webHidden/>
          </w:rPr>
          <w:instrText xml:space="preserve"> PAGEREF _Toc148885828 \h </w:instrText>
        </w:r>
        <w:r w:rsidR="00B1575A">
          <w:rPr>
            <w:noProof/>
            <w:webHidden/>
          </w:rPr>
        </w:r>
        <w:r w:rsidR="00B1575A">
          <w:rPr>
            <w:noProof/>
            <w:webHidden/>
          </w:rPr>
          <w:fldChar w:fldCharType="separate"/>
        </w:r>
        <w:r w:rsidR="00B1575A">
          <w:rPr>
            <w:noProof/>
            <w:webHidden/>
          </w:rPr>
          <w:t>31</w:t>
        </w:r>
        <w:r w:rsidR="00B1575A">
          <w:rPr>
            <w:noProof/>
            <w:webHidden/>
          </w:rPr>
          <w:fldChar w:fldCharType="end"/>
        </w:r>
      </w:hyperlink>
    </w:p>
    <w:p w14:paraId="04C6AD57" w14:textId="00A8FF05"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29" w:history="1">
        <w:r w:rsidR="00B1575A" w:rsidRPr="007B55E0">
          <w:rPr>
            <w:rStyle w:val="Hyperlink"/>
            <w:noProof/>
          </w:rPr>
          <w:t>Hình 1. 19</w:t>
        </w:r>
        <w:r w:rsidR="00B1575A" w:rsidRPr="007B55E0">
          <w:rPr>
            <w:rStyle w:val="Hyperlink"/>
            <w:noProof/>
            <w:highlight w:val="white"/>
          </w:rPr>
          <w:t xml:space="preserve"> Công thức Chi-Square</w:t>
        </w:r>
        <w:r w:rsidR="00B1575A">
          <w:rPr>
            <w:noProof/>
            <w:webHidden/>
          </w:rPr>
          <w:tab/>
        </w:r>
        <w:r w:rsidR="00B1575A">
          <w:rPr>
            <w:noProof/>
            <w:webHidden/>
          </w:rPr>
          <w:fldChar w:fldCharType="begin"/>
        </w:r>
        <w:r w:rsidR="00B1575A">
          <w:rPr>
            <w:noProof/>
            <w:webHidden/>
          </w:rPr>
          <w:instrText xml:space="preserve"> PAGEREF _Toc148885829 \h </w:instrText>
        </w:r>
        <w:r w:rsidR="00B1575A">
          <w:rPr>
            <w:noProof/>
            <w:webHidden/>
          </w:rPr>
        </w:r>
        <w:r w:rsidR="00B1575A">
          <w:rPr>
            <w:noProof/>
            <w:webHidden/>
          </w:rPr>
          <w:fldChar w:fldCharType="separate"/>
        </w:r>
        <w:r w:rsidR="00B1575A">
          <w:rPr>
            <w:noProof/>
            <w:webHidden/>
          </w:rPr>
          <w:t>32</w:t>
        </w:r>
        <w:r w:rsidR="00B1575A">
          <w:rPr>
            <w:noProof/>
            <w:webHidden/>
          </w:rPr>
          <w:fldChar w:fldCharType="end"/>
        </w:r>
      </w:hyperlink>
    </w:p>
    <w:p w14:paraId="54F49422" w14:textId="0FA26805" w:rsidR="00B1575A"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48885830" w:history="1">
        <w:r w:rsidR="00B1575A" w:rsidRPr="007B55E0">
          <w:rPr>
            <w:rStyle w:val="Hyperlink"/>
            <w:noProof/>
          </w:rPr>
          <w:t>Hình 1. 20</w:t>
        </w:r>
        <w:r w:rsidR="00B1575A" w:rsidRPr="007B55E0">
          <w:rPr>
            <w:rStyle w:val="Hyperlink"/>
            <w:noProof/>
            <w:highlight w:val="white"/>
          </w:rPr>
          <w:t xml:space="preserve"> Pruning</w:t>
        </w:r>
        <w:r w:rsidR="00B1575A">
          <w:rPr>
            <w:noProof/>
            <w:webHidden/>
          </w:rPr>
          <w:tab/>
        </w:r>
        <w:r w:rsidR="00B1575A">
          <w:rPr>
            <w:noProof/>
            <w:webHidden/>
          </w:rPr>
          <w:fldChar w:fldCharType="begin"/>
        </w:r>
        <w:r w:rsidR="00B1575A">
          <w:rPr>
            <w:noProof/>
            <w:webHidden/>
          </w:rPr>
          <w:instrText xml:space="preserve"> PAGEREF _Toc148885830 \h </w:instrText>
        </w:r>
        <w:r w:rsidR="00B1575A">
          <w:rPr>
            <w:noProof/>
            <w:webHidden/>
          </w:rPr>
        </w:r>
        <w:r w:rsidR="00B1575A">
          <w:rPr>
            <w:noProof/>
            <w:webHidden/>
          </w:rPr>
          <w:fldChar w:fldCharType="separate"/>
        </w:r>
        <w:r w:rsidR="00B1575A">
          <w:rPr>
            <w:noProof/>
            <w:webHidden/>
          </w:rPr>
          <w:t>33</w:t>
        </w:r>
        <w:r w:rsidR="00B1575A">
          <w:rPr>
            <w:noProof/>
            <w:webHidden/>
          </w:rPr>
          <w:fldChar w:fldCharType="end"/>
        </w:r>
      </w:hyperlink>
    </w:p>
    <w:p w14:paraId="078B64F3" w14:textId="6B8E449B" w:rsidR="00766A77" w:rsidRDefault="008F4B33" w:rsidP="00067416">
      <w:pPr>
        <w:pStyle w:val="TableofFigures"/>
        <w:tabs>
          <w:tab w:val="right" w:leader="dot" w:pos="9111"/>
        </w:tabs>
        <w:rPr>
          <w:lang w:val="vi-VN"/>
        </w:rPr>
      </w:pPr>
      <w:r>
        <w:rPr>
          <w:lang w:val="vi-VN"/>
        </w:rPr>
        <w:fldChar w:fldCharType="end"/>
      </w:r>
    </w:p>
    <w:p w14:paraId="50AFB8C1" w14:textId="77777777" w:rsidR="00766A77" w:rsidRPr="00766A77" w:rsidRDefault="00766A77" w:rsidP="00766A77">
      <w:pPr>
        <w:pStyle w:val="Nidungvnbn"/>
        <w:ind w:firstLine="0"/>
        <w:rPr>
          <w:lang w:val="vi-VN"/>
        </w:rPr>
      </w:pPr>
    </w:p>
    <w:p w14:paraId="0CFE86F3" w14:textId="77777777" w:rsidR="00766A77" w:rsidRDefault="00766A77">
      <w:pPr>
        <w:pStyle w:val="TableofFigures"/>
        <w:tabs>
          <w:tab w:val="right" w:leader="dot" w:pos="9111"/>
        </w:tabs>
        <w:rPr>
          <w:b/>
          <w:bCs/>
          <w:lang w:val="vi-VN"/>
        </w:rPr>
      </w:pPr>
      <w:r>
        <w:rPr>
          <w:b/>
          <w:bCs/>
          <w:lang w:val="vi-VN"/>
        </w:rPr>
        <w:br w:type="page"/>
      </w:r>
    </w:p>
    <w:p w14:paraId="37401999" w14:textId="5E6607D1" w:rsidR="00DB41B1" w:rsidRDefault="00000000">
      <w:pPr>
        <w:pStyle w:val="Chng"/>
        <w:jc w:val="center"/>
        <w:rPr>
          <w:lang w:val="vi-VN"/>
        </w:rPr>
      </w:pPr>
      <w:bookmarkStart w:id="11" w:name="_Toc148885759"/>
      <w:r>
        <w:rPr>
          <w:lang w:val="vi-VN"/>
        </w:rPr>
        <w:lastRenderedPageBreak/>
        <w:t xml:space="preserve">CHƯƠNG 1 -  </w:t>
      </w:r>
      <w:bookmarkEnd w:id="11"/>
      <w:r w:rsidR="008E5B69">
        <w:rPr>
          <w:lang w:val="vi-VN"/>
        </w:rPr>
        <w:t xml:space="preserve"> TÌM HIỂU, SO SÁNH CÁC PHƯƠNG PHÁP OPTIMIZER TRONG HUẤN LUYỆN MÔ HÌNH HỌC MÁY</w:t>
      </w:r>
    </w:p>
    <w:p w14:paraId="36930392" w14:textId="77777777" w:rsidR="00DB41B1" w:rsidRPr="008E5B69" w:rsidRDefault="00DB41B1">
      <w:pPr>
        <w:pStyle w:val="Nidungvnbn"/>
        <w:ind w:firstLine="0"/>
        <w:rPr>
          <w:lang w:val="vi-VN"/>
        </w:rPr>
      </w:pPr>
    </w:p>
    <w:sectPr w:rsidR="00DB41B1" w:rsidRPr="008E5B69">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141FE" w14:textId="77777777" w:rsidR="00C96363" w:rsidRDefault="00C96363">
      <w:r>
        <w:separator/>
      </w:r>
    </w:p>
  </w:endnote>
  <w:endnote w:type="continuationSeparator" w:id="0">
    <w:p w14:paraId="354B4191" w14:textId="77777777" w:rsidR="00C96363" w:rsidRDefault="00C9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TimesNewRomanPSMT">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6464D" w14:textId="77777777" w:rsidR="00C96363" w:rsidRDefault="00C96363">
      <w:r>
        <w:separator/>
      </w:r>
    </w:p>
  </w:footnote>
  <w:footnote w:type="continuationSeparator" w:id="0">
    <w:p w14:paraId="3EE96059" w14:textId="77777777" w:rsidR="00C96363" w:rsidRDefault="00C9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57C7" w14:textId="77777777" w:rsidR="00DB41B1" w:rsidRDefault="00DB41B1">
    <w:pPr>
      <w:tabs>
        <w:tab w:val="center" w:pos="4680"/>
        <w:tab w:val="right" w:pos="9360"/>
      </w:tabs>
      <w:jc w:val="center"/>
      <w:rPr>
        <w:color w:val="000000"/>
      </w:rPr>
    </w:pPr>
  </w:p>
  <w:p w14:paraId="32642F75" w14:textId="77777777" w:rsidR="00DB41B1" w:rsidRDefault="00DB41B1">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CB20" w14:textId="77777777" w:rsidR="00DB41B1" w:rsidRDefault="00DB41B1">
    <w:pPr>
      <w:tabs>
        <w:tab w:val="center" w:pos="4680"/>
        <w:tab w:val="right" w:pos="9360"/>
      </w:tabs>
      <w:jc w:val="center"/>
      <w:rPr>
        <w:color w:val="000000"/>
      </w:rPr>
    </w:pPr>
  </w:p>
  <w:p w14:paraId="50882F30" w14:textId="77777777" w:rsidR="00DB41B1" w:rsidRDefault="00DB41B1">
    <w:pP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2DEE5" w14:textId="77777777" w:rsidR="00506E9A" w:rsidRDefault="00506E9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4EDE616" w14:textId="77777777" w:rsidR="00506E9A" w:rsidRDefault="00506E9A">
    <w:pPr>
      <w:pBdr>
        <w:top w:val="nil"/>
        <w:left w:val="nil"/>
        <w:bottom w:val="nil"/>
        <w:right w:val="nil"/>
        <w:between w:val="nil"/>
      </w:pBdr>
      <w:spacing w:line="360" w:lineRule="auto"/>
      <w:ind w:firstLine="720"/>
      <w:jc w:val="both"/>
      <w:rPr>
        <w:color w:val="000000"/>
        <w:sz w:val="26"/>
        <w:szCs w:val="2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4550310C" w14:textId="77777777" w:rsidR="00DB41B1" w:rsidRDefault="00000000">
        <w:pPr>
          <w:pStyle w:val="Header"/>
          <w:jc w:val="center"/>
        </w:pPr>
        <w:r>
          <w:fldChar w:fldCharType="begin"/>
        </w:r>
        <w:r>
          <w:instrText xml:space="preserve"> PAGE   \* MERGEFORMAT </w:instrText>
        </w:r>
        <w:r>
          <w:fldChar w:fldCharType="separate"/>
        </w:r>
        <w:r>
          <w:t>iv</w:t>
        </w:r>
        <w:r>
          <w:fldChar w:fldCharType="end"/>
        </w:r>
      </w:p>
    </w:sdtContent>
  </w:sdt>
  <w:p w14:paraId="307669C2" w14:textId="77777777" w:rsidR="00DB41B1" w:rsidRDefault="00DB41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014688B3" w14:textId="77777777" w:rsidR="00DB41B1" w:rsidRDefault="00000000">
        <w:pPr>
          <w:pStyle w:val="Header"/>
          <w:jc w:val="center"/>
        </w:pPr>
        <w:r>
          <w:fldChar w:fldCharType="begin"/>
        </w:r>
        <w:r>
          <w:instrText xml:space="preserve"> PAGE   \* MERGEFORMAT </w:instrText>
        </w:r>
        <w:r>
          <w:fldChar w:fldCharType="separate"/>
        </w:r>
        <w:r>
          <w:t>111</w:t>
        </w:r>
        <w:r>
          <w:fldChar w:fldCharType="end"/>
        </w:r>
      </w:p>
    </w:sdtContent>
  </w:sdt>
  <w:p w14:paraId="09F6DA0D" w14:textId="77777777" w:rsidR="00DB41B1" w:rsidRDefault="00DB41B1">
    <w:pPr>
      <w:pStyle w:val="Header"/>
    </w:pPr>
  </w:p>
  <w:p w14:paraId="5E17DFD7" w14:textId="77777777" w:rsidR="00DB41B1" w:rsidRDefault="00DB41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40D993"/>
    <w:multiLevelType w:val="singleLevel"/>
    <w:tmpl w:val="ED40D993"/>
    <w:lvl w:ilvl="0">
      <w:start w:val="1"/>
      <w:numFmt w:val="lowerLetter"/>
      <w:suff w:val="space"/>
      <w:lvlText w:val="%1."/>
      <w:lvlJc w:val="left"/>
    </w:lvl>
  </w:abstractNum>
  <w:abstractNum w:abstractNumId="1" w15:restartNumberingAfterBreak="0">
    <w:nsid w:val="016367C1"/>
    <w:multiLevelType w:val="hybridMultilevel"/>
    <w:tmpl w:val="3F6ECD16"/>
    <w:lvl w:ilvl="0" w:tplc="0F5229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941DD3"/>
    <w:multiLevelType w:val="hybridMultilevel"/>
    <w:tmpl w:val="D0389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E37087"/>
    <w:multiLevelType w:val="multilevel"/>
    <w:tmpl w:val="7A884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7A4379"/>
    <w:multiLevelType w:val="multilevel"/>
    <w:tmpl w:val="057A4379"/>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6D37590"/>
    <w:multiLevelType w:val="multilevel"/>
    <w:tmpl w:val="CFEAE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F95907"/>
    <w:multiLevelType w:val="hybridMultilevel"/>
    <w:tmpl w:val="461ACD4C"/>
    <w:lvl w:ilvl="0" w:tplc="0F5229F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C71597"/>
    <w:multiLevelType w:val="hybridMultilevel"/>
    <w:tmpl w:val="CAEE9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9B28DC"/>
    <w:multiLevelType w:val="multilevel"/>
    <w:tmpl w:val="7932E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266F40"/>
    <w:multiLevelType w:val="multilevel"/>
    <w:tmpl w:val="5DAE582E"/>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44697F"/>
    <w:multiLevelType w:val="multilevel"/>
    <w:tmpl w:val="5EBEF416"/>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FF13913"/>
    <w:multiLevelType w:val="hybridMultilevel"/>
    <w:tmpl w:val="AE0A4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4D012E"/>
    <w:multiLevelType w:val="multilevel"/>
    <w:tmpl w:val="FADED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0E5624E"/>
    <w:multiLevelType w:val="hybridMultilevel"/>
    <w:tmpl w:val="195E7DBE"/>
    <w:lvl w:ilvl="0" w:tplc="0F5229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56387D"/>
    <w:multiLevelType w:val="multilevel"/>
    <w:tmpl w:val="1156387D"/>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181299D"/>
    <w:multiLevelType w:val="hybridMultilevel"/>
    <w:tmpl w:val="5ED46AF6"/>
    <w:lvl w:ilvl="0" w:tplc="0F5229F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24A60AD"/>
    <w:multiLevelType w:val="multilevel"/>
    <w:tmpl w:val="338AB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54114B3"/>
    <w:multiLevelType w:val="hybridMultilevel"/>
    <w:tmpl w:val="91D87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7E739CD"/>
    <w:multiLevelType w:val="multilevel"/>
    <w:tmpl w:val="17E739CD"/>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AD33E2E"/>
    <w:multiLevelType w:val="hybridMultilevel"/>
    <w:tmpl w:val="442CD81A"/>
    <w:lvl w:ilvl="0" w:tplc="0F5229F4">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1CBF09FD"/>
    <w:multiLevelType w:val="multilevel"/>
    <w:tmpl w:val="EBFCDDC2"/>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1D4A639F"/>
    <w:multiLevelType w:val="hybridMultilevel"/>
    <w:tmpl w:val="50EA759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DD65D64"/>
    <w:multiLevelType w:val="singleLevel"/>
    <w:tmpl w:val="1DD65D64"/>
    <w:lvl w:ilvl="0">
      <w:start w:val="1"/>
      <w:numFmt w:val="bullet"/>
      <w:lvlText w:val="‐"/>
      <w:lvlJc w:val="left"/>
      <w:pPr>
        <w:tabs>
          <w:tab w:val="left" w:pos="420"/>
        </w:tabs>
        <w:ind w:left="418" w:hanging="418"/>
      </w:pPr>
      <w:rPr>
        <w:rFonts w:ascii="Times New Roman" w:hAnsi="Times New Roman" w:cs="Times New Roman" w:hint="default"/>
      </w:rPr>
    </w:lvl>
  </w:abstractNum>
  <w:abstractNum w:abstractNumId="23" w15:restartNumberingAfterBreak="0">
    <w:nsid w:val="1E427074"/>
    <w:multiLevelType w:val="multilevel"/>
    <w:tmpl w:val="C310B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E5D036B"/>
    <w:multiLevelType w:val="hybridMultilevel"/>
    <w:tmpl w:val="922C27EE"/>
    <w:lvl w:ilvl="0" w:tplc="0F5229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0B92331"/>
    <w:multiLevelType w:val="hybridMultilevel"/>
    <w:tmpl w:val="037CE444"/>
    <w:lvl w:ilvl="0" w:tplc="DFB4A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1CB0F10"/>
    <w:multiLevelType w:val="hybridMultilevel"/>
    <w:tmpl w:val="3D229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28A4603"/>
    <w:multiLevelType w:val="multilevel"/>
    <w:tmpl w:val="228A4603"/>
    <w:lvl w:ilvl="0">
      <w:start w:val="1"/>
      <w:numFmt w:val="bullet"/>
      <w:lvlText w:val="−"/>
      <w:lvlJc w:val="left"/>
      <w:pPr>
        <w:ind w:left="1800" w:hanging="360"/>
      </w:pPr>
      <w:rPr>
        <w:rFonts w:ascii="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8" w15:restartNumberingAfterBreak="0">
    <w:nsid w:val="241039B8"/>
    <w:multiLevelType w:val="multilevel"/>
    <w:tmpl w:val="241039B8"/>
    <w:lvl w:ilvl="0">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26F6648D"/>
    <w:multiLevelType w:val="multilevel"/>
    <w:tmpl w:val="90689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71A56BB"/>
    <w:multiLevelType w:val="multilevel"/>
    <w:tmpl w:val="24C0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A496DE9"/>
    <w:multiLevelType w:val="multilevel"/>
    <w:tmpl w:val="2A496DE9"/>
    <w:lvl w:ilvl="0">
      <w:start w:val="1"/>
      <w:numFmt w:val="bullet"/>
      <w:lvlText w:val="−"/>
      <w:lvlJc w:val="left"/>
      <w:pPr>
        <w:ind w:left="1800" w:hanging="360"/>
      </w:pPr>
      <w:rPr>
        <w:rFonts w:ascii="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2" w15:restartNumberingAfterBreak="0">
    <w:nsid w:val="2AE662E8"/>
    <w:multiLevelType w:val="multilevel"/>
    <w:tmpl w:val="2AE662E8"/>
    <w:lvl w:ilvl="0">
      <w:numFmt w:val="bullet"/>
      <w:lvlText w:val="+"/>
      <w:lvlJc w:val="left"/>
      <w:pPr>
        <w:ind w:left="2160" w:hanging="360"/>
      </w:pPr>
      <w:rPr>
        <w:rFonts w:ascii="Times New Roman" w:eastAsia="Times New Roman" w:hAnsi="Times New Roman" w:cs="Times New Roman"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3" w15:restartNumberingAfterBreak="0">
    <w:nsid w:val="2CC65877"/>
    <w:multiLevelType w:val="hybridMultilevel"/>
    <w:tmpl w:val="1EB43C4A"/>
    <w:lvl w:ilvl="0" w:tplc="0F5229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B8785A"/>
    <w:multiLevelType w:val="multilevel"/>
    <w:tmpl w:val="EF4A7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FF7476B"/>
    <w:multiLevelType w:val="hybridMultilevel"/>
    <w:tmpl w:val="1D301BF0"/>
    <w:lvl w:ilvl="0" w:tplc="0F5229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02D6958"/>
    <w:multiLevelType w:val="hybridMultilevel"/>
    <w:tmpl w:val="4836B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0A848C4"/>
    <w:multiLevelType w:val="hybridMultilevel"/>
    <w:tmpl w:val="8D185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0F3278C"/>
    <w:multiLevelType w:val="multilevel"/>
    <w:tmpl w:val="BF5CA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3BF6090"/>
    <w:multiLevelType w:val="multilevel"/>
    <w:tmpl w:val="79F66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5A61A98"/>
    <w:multiLevelType w:val="singleLevel"/>
    <w:tmpl w:val="35A61A98"/>
    <w:lvl w:ilvl="0">
      <w:start w:val="1"/>
      <w:numFmt w:val="bullet"/>
      <w:lvlText w:val="‐"/>
      <w:lvlJc w:val="left"/>
      <w:pPr>
        <w:tabs>
          <w:tab w:val="left" w:pos="420"/>
        </w:tabs>
        <w:ind w:left="418" w:hanging="418"/>
      </w:pPr>
      <w:rPr>
        <w:rFonts w:ascii="Times New Roman" w:hAnsi="Times New Roman" w:cs="Times New Roman" w:hint="default"/>
      </w:rPr>
    </w:lvl>
  </w:abstractNum>
  <w:abstractNum w:abstractNumId="41" w15:restartNumberingAfterBreak="0">
    <w:nsid w:val="35FF2D6A"/>
    <w:multiLevelType w:val="hybridMultilevel"/>
    <w:tmpl w:val="FD70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6EA746C"/>
    <w:multiLevelType w:val="multilevel"/>
    <w:tmpl w:val="36EA746C"/>
    <w:lvl w:ilvl="0">
      <w:start w:val="1"/>
      <w:numFmt w:val="bullet"/>
      <w:lvlText w:val="−"/>
      <w:lvlJc w:val="left"/>
      <w:pPr>
        <w:ind w:left="1440" w:hanging="360"/>
      </w:pPr>
      <w:rPr>
        <w:rFonts w:ascii="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3" w15:restartNumberingAfterBreak="0">
    <w:nsid w:val="37DE6D11"/>
    <w:multiLevelType w:val="multilevel"/>
    <w:tmpl w:val="E54A0B1A"/>
    <w:lvl w:ilvl="0">
      <w:start w:val="1"/>
      <w:numFmt w:val="decimal"/>
      <w:lvlText w:val="%1"/>
      <w:lvlJc w:val="left"/>
      <w:pPr>
        <w:ind w:left="792" w:hanging="792"/>
      </w:pPr>
      <w:rPr>
        <w:rFonts w:hint="default"/>
      </w:rPr>
    </w:lvl>
    <w:lvl w:ilvl="1">
      <w:start w:val="3"/>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3"/>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A981211"/>
    <w:multiLevelType w:val="multilevel"/>
    <w:tmpl w:val="3A981211"/>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3B2717DA"/>
    <w:multiLevelType w:val="multilevel"/>
    <w:tmpl w:val="66927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B347A88"/>
    <w:multiLevelType w:val="multilevel"/>
    <w:tmpl w:val="5EBEF416"/>
    <w:lvl w:ilvl="0">
      <w:start w:val="1"/>
      <w:numFmt w:val="decimal"/>
      <w:lvlText w:val="%1."/>
      <w:lvlJc w:val="left"/>
      <w:pPr>
        <w:ind w:left="1800" w:hanging="360"/>
      </w:pPr>
      <w:rPr>
        <w:u w:val="none"/>
      </w:rPr>
    </w:lvl>
    <w:lvl w:ilvl="1">
      <w:start w:val="1"/>
      <w:numFmt w:val="decimal"/>
      <w:lvlText w:val="%2."/>
      <w:lvlJc w:val="left"/>
      <w:pPr>
        <w:ind w:left="2520" w:hanging="360"/>
      </w:p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47" w15:restartNumberingAfterBreak="0">
    <w:nsid w:val="3B416193"/>
    <w:multiLevelType w:val="multilevel"/>
    <w:tmpl w:val="09FC8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B432BB2"/>
    <w:multiLevelType w:val="multilevel"/>
    <w:tmpl w:val="3B432BB2"/>
    <w:lvl w:ilvl="0">
      <w:numFmt w:val="bullet"/>
      <w:lvlText w:val="+"/>
      <w:lvlJc w:val="left"/>
      <w:pPr>
        <w:ind w:left="2160" w:hanging="360"/>
      </w:pPr>
      <w:rPr>
        <w:rFonts w:ascii="Times New Roman" w:eastAsia="Times New Roman" w:hAnsi="Times New Roman" w:cs="Times New Roman"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9" w15:restartNumberingAfterBreak="0">
    <w:nsid w:val="3C2E5FD0"/>
    <w:multiLevelType w:val="hybridMultilevel"/>
    <w:tmpl w:val="CF22E97E"/>
    <w:lvl w:ilvl="0" w:tplc="0F5229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C570EF2"/>
    <w:multiLevelType w:val="multilevel"/>
    <w:tmpl w:val="222C4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CAE235A"/>
    <w:multiLevelType w:val="multilevel"/>
    <w:tmpl w:val="3CAE235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3EBD1932"/>
    <w:multiLevelType w:val="multilevel"/>
    <w:tmpl w:val="84FEA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01E74CA"/>
    <w:multiLevelType w:val="hybridMultilevel"/>
    <w:tmpl w:val="FEB63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17A25A3"/>
    <w:multiLevelType w:val="multilevel"/>
    <w:tmpl w:val="5EBEF416"/>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1F34B58"/>
    <w:multiLevelType w:val="hybridMultilevel"/>
    <w:tmpl w:val="4348A1FE"/>
    <w:lvl w:ilvl="0" w:tplc="0F5229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4BC1E11"/>
    <w:multiLevelType w:val="multilevel"/>
    <w:tmpl w:val="44BC1E11"/>
    <w:lvl w:ilvl="0">
      <w:start w:val="1"/>
      <w:numFmt w:val="bullet"/>
      <w:lvlText w:val="−"/>
      <w:lvlJc w:val="left"/>
      <w:pPr>
        <w:ind w:left="1440" w:hanging="360"/>
      </w:pPr>
      <w:rPr>
        <w:rFonts w:ascii="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7" w15:restartNumberingAfterBreak="0">
    <w:nsid w:val="44FA7FFC"/>
    <w:multiLevelType w:val="hybridMultilevel"/>
    <w:tmpl w:val="21BA33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5FF0F6E"/>
    <w:multiLevelType w:val="multilevel"/>
    <w:tmpl w:val="45FF0F6E"/>
    <w:lvl w:ilvl="0">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9" w15:restartNumberingAfterBreak="0">
    <w:nsid w:val="47710E2B"/>
    <w:multiLevelType w:val="multilevel"/>
    <w:tmpl w:val="47710E2B"/>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4A61348F"/>
    <w:multiLevelType w:val="hybridMultilevel"/>
    <w:tmpl w:val="10C82282"/>
    <w:lvl w:ilvl="0" w:tplc="1DD65D6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AD4797F"/>
    <w:multiLevelType w:val="hybridMultilevel"/>
    <w:tmpl w:val="A984BA70"/>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62" w15:restartNumberingAfterBreak="0">
    <w:nsid w:val="4C603C43"/>
    <w:multiLevelType w:val="hybridMultilevel"/>
    <w:tmpl w:val="1D964656"/>
    <w:lvl w:ilvl="0" w:tplc="0F5229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4CE061B7"/>
    <w:multiLevelType w:val="hybridMultilevel"/>
    <w:tmpl w:val="D4B0FF22"/>
    <w:lvl w:ilvl="0" w:tplc="0F5229F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4D224BA8"/>
    <w:multiLevelType w:val="multilevel"/>
    <w:tmpl w:val="55484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4D9A6466"/>
    <w:multiLevelType w:val="multilevel"/>
    <w:tmpl w:val="4D9A6466"/>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54366638"/>
    <w:multiLevelType w:val="multilevel"/>
    <w:tmpl w:val="5C4E8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5667BF3"/>
    <w:multiLevelType w:val="hybridMultilevel"/>
    <w:tmpl w:val="DBD89A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55E509FF"/>
    <w:multiLevelType w:val="multilevel"/>
    <w:tmpl w:val="0C4AC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96A115B"/>
    <w:multiLevelType w:val="hybridMultilevel"/>
    <w:tmpl w:val="0F3E2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5BCC6FE7"/>
    <w:multiLevelType w:val="hybridMultilevel"/>
    <w:tmpl w:val="1F2C2180"/>
    <w:lvl w:ilvl="0" w:tplc="0F5229F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E82761E"/>
    <w:multiLevelType w:val="multilevel"/>
    <w:tmpl w:val="5E82761E"/>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5F8C4F6A"/>
    <w:multiLevelType w:val="multilevel"/>
    <w:tmpl w:val="5EBEF416"/>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11B2108"/>
    <w:multiLevelType w:val="hybridMultilevel"/>
    <w:tmpl w:val="2B7481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37C464A"/>
    <w:multiLevelType w:val="multilevel"/>
    <w:tmpl w:val="71B6D9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3A03B99"/>
    <w:multiLevelType w:val="hybridMultilevel"/>
    <w:tmpl w:val="1C9C06A4"/>
    <w:lvl w:ilvl="0" w:tplc="0F5229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3EE6CFB"/>
    <w:multiLevelType w:val="hybridMultilevel"/>
    <w:tmpl w:val="532633F4"/>
    <w:lvl w:ilvl="0" w:tplc="0F5229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98E371D"/>
    <w:multiLevelType w:val="hybridMultilevel"/>
    <w:tmpl w:val="33F6EA20"/>
    <w:lvl w:ilvl="0" w:tplc="0F5229F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AB56212"/>
    <w:multiLevelType w:val="multilevel"/>
    <w:tmpl w:val="0C4AC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B712204"/>
    <w:multiLevelType w:val="hybridMultilevel"/>
    <w:tmpl w:val="6B36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D885B6B"/>
    <w:multiLevelType w:val="hybridMultilevel"/>
    <w:tmpl w:val="E3ACC686"/>
    <w:lvl w:ilvl="0" w:tplc="0F5229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8930C4"/>
    <w:multiLevelType w:val="hybridMultilevel"/>
    <w:tmpl w:val="93441D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5435125"/>
    <w:multiLevelType w:val="multilevel"/>
    <w:tmpl w:val="75435125"/>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79D76DC1"/>
    <w:multiLevelType w:val="hybridMultilevel"/>
    <w:tmpl w:val="B484D888"/>
    <w:lvl w:ilvl="0" w:tplc="0F5229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C7453D1"/>
    <w:multiLevelType w:val="hybridMultilevel"/>
    <w:tmpl w:val="88FA461E"/>
    <w:lvl w:ilvl="0" w:tplc="0F5229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4239618">
    <w:abstractNumId w:val="42"/>
  </w:num>
  <w:num w:numId="2" w16cid:durableId="1151288816">
    <w:abstractNumId w:val="56"/>
  </w:num>
  <w:num w:numId="3" w16cid:durableId="1641693757">
    <w:abstractNumId w:val="65"/>
  </w:num>
  <w:num w:numId="4" w16cid:durableId="854655213">
    <w:abstractNumId w:val="58"/>
  </w:num>
  <w:num w:numId="5" w16cid:durableId="1681421779">
    <w:abstractNumId w:val="28"/>
  </w:num>
  <w:num w:numId="6" w16cid:durableId="1213616466">
    <w:abstractNumId w:val="14"/>
  </w:num>
  <w:num w:numId="7" w16cid:durableId="1503352166">
    <w:abstractNumId w:val="18"/>
  </w:num>
  <w:num w:numId="8" w16cid:durableId="1838836214">
    <w:abstractNumId w:val="71"/>
  </w:num>
  <w:num w:numId="9" w16cid:durableId="19162124">
    <w:abstractNumId w:val="31"/>
  </w:num>
  <w:num w:numId="10" w16cid:durableId="1411270111">
    <w:abstractNumId w:val="32"/>
  </w:num>
  <w:num w:numId="11" w16cid:durableId="1171721513">
    <w:abstractNumId w:val="27"/>
  </w:num>
  <w:num w:numId="12" w16cid:durableId="207571517">
    <w:abstractNumId w:val="48"/>
  </w:num>
  <w:num w:numId="13" w16cid:durableId="43457282">
    <w:abstractNumId w:val="44"/>
  </w:num>
  <w:num w:numId="14" w16cid:durableId="1745368539">
    <w:abstractNumId w:val="59"/>
  </w:num>
  <w:num w:numId="15" w16cid:durableId="1618638451">
    <w:abstractNumId w:val="4"/>
  </w:num>
  <w:num w:numId="16" w16cid:durableId="1762682755">
    <w:abstractNumId w:val="82"/>
  </w:num>
  <w:num w:numId="17" w16cid:durableId="711733434">
    <w:abstractNumId w:val="51"/>
  </w:num>
  <w:num w:numId="18" w16cid:durableId="715590689">
    <w:abstractNumId w:val="78"/>
  </w:num>
  <w:num w:numId="19" w16cid:durableId="2080208526">
    <w:abstractNumId w:val="45"/>
  </w:num>
  <w:num w:numId="20" w16cid:durableId="1639917348">
    <w:abstractNumId w:val="68"/>
  </w:num>
  <w:num w:numId="21" w16cid:durableId="191848411">
    <w:abstractNumId w:val="54"/>
  </w:num>
  <w:num w:numId="22" w16cid:durableId="610747761">
    <w:abstractNumId w:val="50"/>
  </w:num>
  <w:num w:numId="23" w16cid:durableId="1333872426">
    <w:abstractNumId w:val="72"/>
  </w:num>
  <w:num w:numId="24" w16cid:durableId="1650014914">
    <w:abstractNumId w:val="30"/>
  </w:num>
  <w:num w:numId="25" w16cid:durableId="1099373158">
    <w:abstractNumId w:val="16"/>
  </w:num>
  <w:num w:numId="26" w16cid:durableId="1959602969">
    <w:abstractNumId w:val="52"/>
  </w:num>
  <w:num w:numId="27" w16cid:durableId="294337660">
    <w:abstractNumId w:val="33"/>
  </w:num>
  <w:num w:numId="28" w16cid:durableId="349841844">
    <w:abstractNumId w:val="13"/>
  </w:num>
  <w:num w:numId="29" w16cid:durableId="87239640">
    <w:abstractNumId w:val="46"/>
  </w:num>
  <w:num w:numId="30" w16cid:durableId="270357329">
    <w:abstractNumId w:val="10"/>
  </w:num>
  <w:num w:numId="31" w16cid:durableId="1976448779">
    <w:abstractNumId w:val="77"/>
  </w:num>
  <w:num w:numId="32" w16cid:durableId="1271081396">
    <w:abstractNumId w:val="6"/>
  </w:num>
  <w:num w:numId="33" w16cid:durableId="1470855658">
    <w:abstractNumId w:val="63"/>
  </w:num>
  <w:num w:numId="34" w16cid:durableId="933828803">
    <w:abstractNumId w:val="20"/>
  </w:num>
  <w:num w:numId="35" w16cid:durableId="1097948090">
    <w:abstractNumId w:val="61"/>
  </w:num>
  <w:num w:numId="36" w16cid:durableId="828785207">
    <w:abstractNumId w:val="7"/>
  </w:num>
  <w:num w:numId="37" w16cid:durableId="1673995264">
    <w:abstractNumId w:val="69"/>
  </w:num>
  <w:num w:numId="38" w16cid:durableId="394620392">
    <w:abstractNumId w:val="43"/>
  </w:num>
  <w:num w:numId="39" w16cid:durableId="1182859349">
    <w:abstractNumId w:val="25"/>
  </w:num>
  <w:num w:numId="40" w16cid:durableId="1199657171">
    <w:abstractNumId w:val="34"/>
  </w:num>
  <w:num w:numId="41" w16cid:durableId="22636523">
    <w:abstractNumId w:val="84"/>
  </w:num>
  <w:num w:numId="42" w16cid:durableId="1523712162">
    <w:abstractNumId w:val="76"/>
  </w:num>
  <w:num w:numId="43" w16cid:durableId="1907298472">
    <w:abstractNumId w:val="66"/>
  </w:num>
  <w:num w:numId="44" w16cid:durableId="1362708600">
    <w:abstractNumId w:val="47"/>
  </w:num>
  <w:num w:numId="45" w16cid:durableId="1906260524">
    <w:abstractNumId w:val="29"/>
  </w:num>
  <w:num w:numId="46" w16cid:durableId="19283885">
    <w:abstractNumId w:val="21"/>
  </w:num>
  <w:num w:numId="47" w16cid:durableId="213665605">
    <w:abstractNumId w:val="12"/>
  </w:num>
  <w:num w:numId="48" w16cid:durableId="1196045962">
    <w:abstractNumId w:val="38"/>
  </w:num>
  <w:num w:numId="49" w16cid:durableId="1887915474">
    <w:abstractNumId w:val="23"/>
  </w:num>
  <w:num w:numId="50" w16cid:durableId="319164310">
    <w:abstractNumId w:val="3"/>
  </w:num>
  <w:num w:numId="51" w16cid:durableId="29646154">
    <w:abstractNumId w:val="35"/>
  </w:num>
  <w:num w:numId="52" w16cid:durableId="1360819006">
    <w:abstractNumId w:val="5"/>
  </w:num>
  <w:num w:numId="53" w16cid:durableId="2107725725">
    <w:abstractNumId w:val="74"/>
  </w:num>
  <w:num w:numId="54" w16cid:durableId="699278456">
    <w:abstractNumId w:val="67"/>
  </w:num>
  <w:num w:numId="55" w16cid:durableId="389574173">
    <w:abstractNumId w:val="64"/>
  </w:num>
  <w:num w:numId="56" w16cid:durableId="614100014">
    <w:abstractNumId w:val="8"/>
  </w:num>
  <w:num w:numId="57" w16cid:durableId="1347445676">
    <w:abstractNumId w:val="39"/>
  </w:num>
  <w:num w:numId="58" w16cid:durableId="1652060235">
    <w:abstractNumId w:val="57"/>
  </w:num>
  <w:num w:numId="59" w16cid:durableId="2129271779">
    <w:abstractNumId w:val="15"/>
  </w:num>
  <w:num w:numId="60" w16cid:durableId="1072040754">
    <w:abstractNumId w:val="41"/>
  </w:num>
  <w:num w:numId="61" w16cid:durableId="851919148">
    <w:abstractNumId w:val="9"/>
  </w:num>
  <w:num w:numId="62" w16cid:durableId="1385981674">
    <w:abstractNumId w:val="79"/>
  </w:num>
  <w:num w:numId="63" w16cid:durableId="1187910881">
    <w:abstractNumId w:val="37"/>
  </w:num>
  <w:num w:numId="64" w16cid:durableId="438985067">
    <w:abstractNumId w:val="11"/>
  </w:num>
  <w:num w:numId="65" w16cid:durableId="1622344180">
    <w:abstractNumId w:val="17"/>
  </w:num>
  <w:num w:numId="66" w16cid:durableId="398678013">
    <w:abstractNumId w:val="70"/>
  </w:num>
  <w:num w:numId="67" w16cid:durableId="753622695">
    <w:abstractNumId w:val="2"/>
  </w:num>
  <w:num w:numId="68" w16cid:durableId="28072089">
    <w:abstractNumId w:val="40"/>
  </w:num>
  <w:num w:numId="69" w16cid:durableId="217976803">
    <w:abstractNumId w:val="26"/>
  </w:num>
  <w:num w:numId="70" w16cid:durableId="425076712">
    <w:abstractNumId w:val="36"/>
  </w:num>
  <w:num w:numId="71" w16cid:durableId="704015567">
    <w:abstractNumId w:val="19"/>
  </w:num>
  <w:num w:numId="72" w16cid:durableId="1647081239">
    <w:abstractNumId w:val="81"/>
  </w:num>
  <w:num w:numId="73" w16cid:durableId="1831557883">
    <w:abstractNumId w:val="24"/>
  </w:num>
  <w:num w:numId="74" w16cid:durableId="777988360">
    <w:abstractNumId w:val="62"/>
  </w:num>
  <w:num w:numId="75" w16cid:durableId="1047417937">
    <w:abstractNumId w:val="83"/>
  </w:num>
  <w:num w:numId="76" w16cid:durableId="1288778373">
    <w:abstractNumId w:val="73"/>
  </w:num>
  <w:num w:numId="77" w16cid:durableId="549416795">
    <w:abstractNumId w:val="60"/>
  </w:num>
  <w:num w:numId="78" w16cid:durableId="728265030">
    <w:abstractNumId w:val="0"/>
  </w:num>
  <w:num w:numId="79" w16cid:durableId="1042746456">
    <w:abstractNumId w:val="22"/>
  </w:num>
  <w:num w:numId="80" w16cid:durableId="537859626">
    <w:abstractNumId w:val="80"/>
  </w:num>
  <w:num w:numId="81" w16cid:durableId="2119522064">
    <w:abstractNumId w:val="53"/>
  </w:num>
  <w:num w:numId="82" w16cid:durableId="483745637">
    <w:abstractNumId w:val="75"/>
  </w:num>
  <w:num w:numId="83" w16cid:durableId="1801266896">
    <w:abstractNumId w:val="55"/>
  </w:num>
  <w:num w:numId="84" w16cid:durableId="585724024">
    <w:abstractNumId w:val="1"/>
  </w:num>
  <w:num w:numId="85" w16cid:durableId="113771970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A8"/>
    <w:rsid w:val="000007AB"/>
    <w:rsid w:val="00000FCE"/>
    <w:rsid w:val="00001869"/>
    <w:rsid w:val="000054E2"/>
    <w:rsid w:val="00010F00"/>
    <w:rsid w:val="00012891"/>
    <w:rsid w:val="000148EF"/>
    <w:rsid w:val="000160C7"/>
    <w:rsid w:val="00016198"/>
    <w:rsid w:val="0002140C"/>
    <w:rsid w:val="000220EF"/>
    <w:rsid w:val="00024496"/>
    <w:rsid w:val="000336C2"/>
    <w:rsid w:val="0003447C"/>
    <w:rsid w:val="00036C9F"/>
    <w:rsid w:val="000446DB"/>
    <w:rsid w:val="00053E7D"/>
    <w:rsid w:val="000614CB"/>
    <w:rsid w:val="00065648"/>
    <w:rsid w:val="0006641E"/>
    <w:rsid w:val="00067416"/>
    <w:rsid w:val="00084864"/>
    <w:rsid w:val="0008699B"/>
    <w:rsid w:val="000875D4"/>
    <w:rsid w:val="000946BF"/>
    <w:rsid w:val="000A5C8A"/>
    <w:rsid w:val="000A7643"/>
    <w:rsid w:val="000B0908"/>
    <w:rsid w:val="000C0FCF"/>
    <w:rsid w:val="000C29F9"/>
    <w:rsid w:val="000D413B"/>
    <w:rsid w:val="000D6D19"/>
    <w:rsid w:val="000F3E98"/>
    <w:rsid w:val="001068DC"/>
    <w:rsid w:val="001123B2"/>
    <w:rsid w:val="00113A07"/>
    <w:rsid w:val="00113D62"/>
    <w:rsid w:val="00124774"/>
    <w:rsid w:val="0012635B"/>
    <w:rsid w:val="0012756B"/>
    <w:rsid w:val="00134551"/>
    <w:rsid w:val="00137133"/>
    <w:rsid w:val="001372B8"/>
    <w:rsid w:val="00137ECD"/>
    <w:rsid w:val="0015117F"/>
    <w:rsid w:val="001524A3"/>
    <w:rsid w:val="00152CEA"/>
    <w:rsid w:val="001603AB"/>
    <w:rsid w:val="00160710"/>
    <w:rsid w:val="001609A6"/>
    <w:rsid w:val="00164228"/>
    <w:rsid w:val="00165EE6"/>
    <w:rsid w:val="00166CC5"/>
    <w:rsid w:val="0018187E"/>
    <w:rsid w:val="00184546"/>
    <w:rsid w:val="00190D68"/>
    <w:rsid w:val="00195D97"/>
    <w:rsid w:val="001A0E6A"/>
    <w:rsid w:val="001A5BF1"/>
    <w:rsid w:val="001C4622"/>
    <w:rsid w:val="001C4BDA"/>
    <w:rsid w:val="001C5365"/>
    <w:rsid w:val="001D1D50"/>
    <w:rsid w:val="001D2EA3"/>
    <w:rsid w:val="001E20D6"/>
    <w:rsid w:val="001E21BA"/>
    <w:rsid w:val="001E7A5C"/>
    <w:rsid w:val="001F2731"/>
    <w:rsid w:val="001F4370"/>
    <w:rsid w:val="001F5CC3"/>
    <w:rsid w:val="001F60B4"/>
    <w:rsid w:val="001F7D56"/>
    <w:rsid w:val="00207DC2"/>
    <w:rsid w:val="00207F4C"/>
    <w:rsid w:val="0021399F"/>
    <w:rsid w:val="002158C9"/>
    <w:rsid w:val="00216A02"/>
    <w:rsid w:val="00216E72"/>
    <w:rsid w:val="00220830"/>
    <w:rsid w:val="002343A8"/>
    <w:rsid w:val="00244176"/>
    <w:rsid w:val="0024537F"/>
    <w:rsid w:val="00247894"/>
    <w:rsid w:val="00250AEB"/>
    <w:rsid w:val="00252F26"/>
    <w:rsid w:val="00252FE7"/>
    <w:rsid w:val="002607A7"/>
    <w:rsid w:val="002627B7"/>
    <w:rsid w:val="00264A2D"/>
    <w:rsid w:val="00270139"/>
    <w:rsid w:val="00272D44"/>
    <w:rsid w:val="00273504"/>
    <w:rsid w:val="002813DE"/>
    <w:rsid w:val="00281D37"/>
    <w:rsid w:val="00283943"/>
    <w:rsid w:val="002843FE"/>
    <w:rsid w:val="00285BEB"/>
    <w:rsid w:val="00291721"/>
    <w:rsid w:val="002930F2"/>
    <w:rsid w:val="002938A5"/>
    <w:rsid w:val="002A2185"/>
    <w:rsid w:val="002A428D"/>
    <w:rsid w:val="002A5FBA"/>
    <w:rsid w:val="002B35F9"/>
    <w:rsid w:val="002C1C14"/>
    <w:rsid w:val="002C1F48"/>
    <w:rsid w:val="002C51A8"/>
    <w:rsid w:val="002C7DF6"/>
    <w:rsid w:val="002D0C8D"/>
    <w:rsid w:val="002D4629"/>
    <w:rsid w:val="002D65A9"/>
    <w:rsid w:val="002D796D"/>
    <w:rsid w:val="002E10FD"/>
    <w:rsid w:val="002E2B3A"/>
    <w:rsid w:val="002E2C49"/>
    <w:rsid w:val="002F0DED"/>
    <w:rsid w:val="002F2227"/>
    <w:rsid w:val="002F4EAA"/>
    <w:rsid w:val="002F53EF"/>
    <w:rsid w:val="002F601A"/>
    <w:rsid w:val="002F6589"/>
    <w:rsid w:val="00304D7A"/>
    <w:rsid w:val="00307BFC"/>
    <w:rsid w:val="00314772"/>
    <w:rsid w:val="00317C22"/>
    <w:rsid w:val="003218FF"/>
    <w:rsid w:val="003274B8"/>
    <w:rsid w:val="003275D0"/>
    <w:rsid w:val="00334B07"/>
    <w:rsid w:val="0033699A"/>
    <w:rsid w:val="00340C71"/>
    <w:rsid w:val="00341DD4"/>
    <w:rsid w:val="003621E2"/>
    <w:rsid w:val="00364187"/>
    <w:rsid w:val="00365B29"/>
    <w:rsid w:val="00366324"/>
    <w:rsid w:val="0036796E"/>
    <w:rsid w:val="00367A59"/>
    <w:rsid w:val="003700B8"/>
    <w:rsid w:val="00373A2E"/>
    <w:rsid w:val="003759F8"/>
    <w:rsid w:val="003769DE"/>
    <w:rsid w:val="003771F1"/>
    <w:rsid w:val="0038032D"/>
    <w:rsid w:val="003825F5"/>
    <w:rsid w:val="00386B03"/>
    <w:rsid w:val="00395154"/>
    <w:rsid w:val="003962A8"/>
    <w:rsid w:val="003A0A25"/>
    <w:rsid w:val="003A15F1"/>
    <w:rsid w:val="003A29A0"/>
    <w:rsid w:val="003A3ECE"/>
    <w:rsid w:val="003B3010"/>
    <w:rsid w:val="003B3B1A"/>
    <w:rsid w:val="003B3CE6"/>
    <w:rsid w:val="003B4419"/>
    <w:rsid w:val="003B6BE8"/>
    <w:rsid w:val="003D1C71"/>
    <w:rsid w:val="003D4CA6"/>
    <w:rsid w:val="003E1BC8"/>
    <w:rsid w:val="003F18CA"/>
    <w:rsid w:val="003F27E9"/>
    <w:rsid w:val="003F30B6"/>
    <w:rsid w:val="003F4EAA"/>
    <w:rsid w:val="00405A43"/>
    <w:rsid w:val="00405EF1"/>
    <w:rsid w:val="004107CD"/>
    <w:rsid w:val="004205FB"/>
    <w:rsid w:val="004224C8"/>
    <w:rsid w:val="00425A0C"/>
    <w:rsid w:val="004269E6"/>
    <w:rsid w:val="00452560"/>
    <w:rsid w:val="0045271F"/>
    <w:rsid w:val="00453AB1"/>
    <w:rsid w:val="00454970"/>
    <w:rsid w:val="00454D39"/>
    <w:rsid w:val="00462F9B"/>
    <w:rsid w:val="004805B9"/>
    <w:rsid w:val="004927C7"/>
    <w:rsid w:val="004A0D72"/>
    <w:rsid w:val="004A3C63"/>
    <w:rsid w:val="004A7C39"/>
    <w:rsid w:val="004B3ACF"/>
    <w:rsid w:val="004C2C20"/>
    <w:rsid w:val="004C4EA0"/>
    <w:rsid w:val="004D3F3E"/>
    <w:rsid w:val="004D61E6"/>
    <w:rsid w:val="004D68CE"/>
    <w:rsid w:val="004E0BB1"/>
    <w:rsid w:val="004E2935"/>
    <w:rsid w:val="004E3C16"/>
    <w:rsid w:val="0050083C"/>
    <w:rsid w:val="00501301"/>
    <w:rsid w:val="00506249"/>
    <w:rsid w:val="00506E9A"/>
    <w:rsid w:val="00507BE7"/>
    <w:rsid w:val="00512E09"/>
    <w:rsid w:val="00517C8C"/>
    <w:rsid w:val="00525509"/>
    <w:rsid w:val="005377BF"/>
    <w:rsid w:val="00540550"/>
    <w:rsid w:val="00542780"/>
    <w:rsid w:val="0054355F"/>
    <w:rsid w:val="00571E7A"/>
    <w:rsid w:val="00593511"/>
    <w:rsid w:val="00594901"/>
    <w:rsid w:val="00594A25"/>
    <w:rsid w:val="00596690"/>
    <w:rsid w:val="00596AD7"/>
    <w:rsid w:val="005A3291"/>
    <w:rsid w:val="005A4916"/>
    <w:rsid w:val="005A7ABE"/>
    <w:rsid w:val="005B1631"/>
    <w:rsid w:val="005B1811"/>
    <w:rsid w:val="005B1C32"/>
    <w:rsid w:val="005C65D3"/>
    <w:rsid w:val="005D2690"/>
    <w:rsid w:val="005D5C20"/>
    <w:rsid w:val="005D6543"/>
    <w:rsid w:val="005E2E9F"/>
    <w:rsid w:val="005E5783"/>
    <w:rsid w:val="005F5C58"/>
    <w:rsid w:val="005F78BD"/>
    <w:rsid w:val="006007FC"/>
    <w:rsid w:val="00600E01"/>
    <w:rsid w:val="006032E4"/>
    <w:rsid w:val="006040E1"/>
    <w:rsid w:val="006042E3"/>
    <w:rsid w:val="00605B80"/>
    <w:rsid w:val="00605D32"/>
    <w:rsid w:val="0061115F"/>
    <w:rsid w:val="00611B17"/>
    <w:rsid w:val="00612B13"/>
    <w:rsid w:val="00616526"/>
    <w:rsid w:val="00617F1D"/>
    <w:rsid w:val="00620065"/>
    <w:rsid w:val="00627092"/>
    <w:rsid w:val="0063300F"/>
    <w:rsid w:val="00636A5B"/>
    <w:rsid w:val="0064189C"/>
    <w:rsid w:val="00643AD2"/>
    <w:rsid w:val="00650D6A"/>
    <w:rsid w:val="00654995"/>
    <w:rsid w:val="00656BF8"/>
    <w:rsid w:val="00660143"/>
    <w:rsid w:val="00660AE4"/>
    <w:rsid w:val="00660C4E"/>
    <w:rsid w:val="00662E62"/>
    <w:rsid w:val="006710DE"/>
    <w:rsid w:val="006750E4"/>
    <w:rsid w:val="00675F5C"/>
    <w:rsid w:val="00676987"/>
    <w:rsid w:val="006840DB"/>
    <w:rsid w:val="0069036F"/>
    <w:rsid w:val="006906D8"/>
    <w:rsid w:val="00691143"/>
    <w:rsid w:val="006957CC"/>
    <w:rsid w:val="00697108"/>
    <w:rsid w:val="006A28B1"/>
    <w:rsid w:val="006A3E86"/>
    <w:rsid w:val="006A6B0C"/>
    <w:rsid w:val="006B2D16"/>
    <w:rsid w:val="006C0A91"/>
    <w:rsid w:val="006C35A8"/>
    <w:rsid w:val="006D07CF"/>
    <w:rsid w:val="006E2A20"/>
    <w:rsid w:val="006E2A9D"/>
    <w:rsid w:val="006E2AEA"/>
    <w:rsid w:val="006F00BF"/>
    <w:rsid w:val="006F0AAB"/>
    <w:rsid w:val="006F4624"/>
    <w:rsid w:val="00700212"/>
    <w:rsid w:val="00700FC4"/>
    <w:rsid w:val="00713D87"/>
    <w:rsid w:val="00716214"/>
    <w:rsid w:val="00717E19"/>
    <w:rsid w:val="00727805"/>
    <w:rsid w:val="00730A46"/>
    <w:rsid w:val="0073129E"/>
    <w:rsid w:val="007316F9"/>
    <w:rsid w:val="007352F0"/>
    <w:rsid w:val="00737340"/>
    <w:rsid w:val="007419FC"/>
    <w:rsid w:val="00744553"/>
    <w:rsid w:val="00747595"/>
    <w:rsid w:val="00751108"/>
    <w:rsid w:val="00757704"/>
    <w:rsid w:val="0076406B"/>
    <w:rsid w:val="0076605F"/>
    <w:rsid w:val="00766A77"/>
    <w:rsid w:val="00774982"/>
    <w:rsid w:val="00785B48"/>
    <w:rsid w:val="007905E1"/>
    <w:rsid w:val="00791EED"/>
    <w:rsid w:val="00792E47"/>
    <w:rsid w:val="00797E4C"/>
    <w:rsid w:val="007A47E0"/>
    <w:rsid w:val="007A54D1"/>
    <w:rsid w:val="007A7A35"/>
    <w:rsid w:val="007A7AE7"/>
    <w:rsid w:val="007B1A23"/>
    <w:rsid w:val="007B521D"/>
    <w:rsid w:val="007B7FF5"/>
    <w:rsid w:val="007C0349"/>
    <w:rsid w:val="007C1B89"/>
    <w:rsid w:val="007C254E"/>
    <w:rsid w:val="007C2907"/>
    <w:rsid w:val="007D6FF0"/>
    <w:rsid w:val="007D7E92"/>
    <w:rsid w:val="007E0B18"/>
    <w:rsid w:val="007E2505"/>
    <w:rsid w:val="007E6AB9"/>
    <w:rsid w:val="007E71BB"/>
    <w:rsid w:val="007E7FF7"/>
    <w:rsid w:val="007F1011"/>
    <w:rsid w:val="007F27E2"/>
    <w:rsid w:val="007F791E"/>
    <w:rsid w:val="0080648C"/>
    <w:rsid w:val="00806E9D"/>
    <w:rsid w:val="00817972"/>
    <w:rsid w:val="00817E64"/>
    <w:rsid w:val="00833255"/>
    <w:rsid w:val="00837A8E"/>
    <w:rsid w:val="00843A92"/>
    <w:rsid w:val="008476C2"/>
    <w:rsid w:val="00847AC8"/>
    <w:rsid w:val="00850C91"/>
    <w:rsid w:val="00857F4A"/>
    <w:rsid w:val="00860440"/>
    <w:rsid w:val="00865A90"/>
    <w:rsid w:val="00865F68"/>
    <w:rsid w:val="00867C2D"/>
    <w:rsid w:val="00870EEA"/>
    <w:rsid w:val="00872A6D"/>
    <w:rsid w:val="00872D01"/>
    <w:rsid w:val="00880D36"/>
    <w:rsid w:val="0088199B"/>
    <w:rsid w:val="008852B0"/>
    <w:rsid w:val="00892DFE"/>
    <w:rsid w:val="008945E1"/>
    <w:rsid w:val="008A30E2"/>
    <w:rsid w:val="008A4E69"/>
    <w:rsid w:val="008A55B5"/>
    <w:rsid w:val="008B2C6C"/>
    <w:rsid w:val="008B7B6E"/>
    <w:rsid w:val="008C5956"/>
    <w:rsid w:val="008D148D"/>
    <w:rsid w:val="008D6996"/>
    <w:rsid w:val="008D6B1F"/>
    <w:rsid w:val="008D7376"/>
    <w:rsid w:val="008E0709"/>
    <w:rsid w:val="008E3671"/>
    <w:rsid w:val="008E4C80"/>
    <w:rsid w:val="008E5B69"/>
    <w:rsid w:val="008E6453"/>
    <w:rsid w:val="008F2FC9"/>
    <w:rsid w:val="008F4B33"/>
    <w:rsid w:val="00900945"/>
    <w:rsid w:val="00901A5C"/>
    <w:rsid w:val="0090251E"/>
    <w:rsid w:val="00903AC6"/>
    <w:rsid w:val="00905058"/>
    <w:rsid w:val="00906639"/>
    <w:rsid w:val="009106AF"/>
    <w:rsid w:val="009119EA"/>
    <w:rsid w:val="00912AFE"/>
    <w:rsid w:val="0091395B"/>
    <w:rsid w:val="00914C89"/>
    <w:rsid w:val="00923B0A"/>
    <w:rsid w:val="0093092A"/>
    <w:rsid w:val="0093198E"/>
    <w:rsid w:val="00942220"/>
    <w:rsid w:val="00942B81"/>
    <w:rsid w:val="009456FF"/>
    <w:rsid w:val="00946843"/>
    <w:rsid w:val="00947607"/>
    <w:rsid w:val="009565E3"/>
    <w:rsid w:val="00960CB0"/>
    <w:rsid w:val="009761A7"/>
    <w:rsid w:val="00976381"/>
    <w:rsid w:val="00990D9D"/>
    <w:rsid w:val="00993E68"/>
    <w:rsid w:val="00994336"/>
    <w:rsid w:val="009946A8"/>
    <w:rsid w:val="0099698D"/>
    <w:rsid w:val="009974E3"/>
    <w:rsid w:val="009A1274"/>
    <w:rsid w:val="009A30E0"/>
    <w:rsid w:val="009A61A2"/>
    <w:rsid w:val="009B1EA0"/>
    <w:rsid w:val="009B46D1"/>
    <w:rsid w:val="009B4B28"/>
    <w:rsid w:val="009B6B7A"/>
    <w:rsid w:val="009C20FD"/>
    <w:rsid w:val="009C6F12"/>
    <w:rsid w:val="009D1799"/>
    <w:rsid w:val="009D2CC3"/>
    <w:rsid w:val="009D35AC"/>
    <w:rsid w:val="009D5BC1"/>
    <w:rsid w:val="009D6D6A"/>
    <w:rsid w:val="009D7033"/>
    <w:rsid w:val="009D73E4"/>
    <w:rsid w:val="009E0253"/>
    <w:rsid w:val="009E03E0"/>
    <w:rsid w:val="009E0F9F"/>
    <w:rsid w:val="009F0418"/>
    <w:rsid w:val="009F216C"/>
    <w:rsid w:val="009F38D5"/>
    <w:rsid w:val="009F4E24"/>
    <w:rsid w:val="00A040E4"/>
    <w:rsid w:val="00A06198"/>
    <w:rsid w:val="00A1199A"/>
    <w:rsid w:val="00A2289D"/>
    <w:rsid w:val="00A311CE"/>
    <w:rsid w:val="00A34FB0"/>
    <w:rsid w:val="00A40B73"/>
    <w:rsid w:val="00A63291"/>
    <w:rsid w:val="00A709EB"/>
    <w:rsid w:val="00A712B2"/>
    <w:rsid w:val="00A72406"/>
    <w:rsid w:val="00A81891"/>
    <w:rsid w:val="00A83953"/>
    <w:rsid w:val="00A93309"/>
    <w:rsid w:val="00A9756A"/>
    <w:rsid w:val="00AA25C2"/>
    <w:rsid w:val="00AA2E36"/>
    <w:rsid w:val="00AA614F"/>
    <w:rsid w:val="00AA6829"/>
    <w:rsid w:val="00AC06F4"/>
    <w:rsid w:val="00AD013F"/>
    <w:rsid w:val="00AD1FA4"/>
    <w:rsid w:val="00AD2FA0"/>
    <w:rsid w:val="00AD3F9A"/>
    <w:rsid w:val="00AD5104"/>
    <w:rsid w:val="00AD6325"/>
    <w:rsid w:val="00AE5FD6"/>
    <w:rsid w:val="00AE63B4"/>
    <w:rsid w:val="00AE67E5"/>
    <w:rsid w:val="00AF446A"/>
    <w:rsid w:val="00B02C7C"/>
    <w:rsid w:val="00B04A25"/>
    <w:rsid w:val="00B1148A"/>
    <w:rsid w:val="00B118C8"/>
    <w:rsid w:val="00B11911"/>
    <w:rsid w:val="00B156C2"/>
    <w:rsid w:val="00B1575A"/>
    <w:rsid w:val="00B16133"/>
    <w:rsid w:val="00B24333"/>
    <w:rsid w:val="00B263DF"/>
    <w:rsid w:val="00B30F9C"/>
    <w:rsid w:val="00B401E5"/>
    <w:rsid w:val="00B40751"/>
    <w:rsid w:val="00B409C5"/>
    <w:rsid w:val="00B419C9"/>
    <w:rsid w:val="00B41A31"/>
    <w:rsid w:val="00B43508"/>
    <w:rsid w:val="00B4708C"/>
    <w:rsid w:val="00B4789F"/>
    <w:rsid w:val="00B524B0"/>
    <w:rsid w:val="00B62922"/>
    <w:rsid w:val="00B66CE0"/>
    <w:rsid w:val="00B673ED"/>
    <w:rsid w:val="00B67C3D"/>
    <w:rsid w:val="00B70407"/>
    <w:rsid w:val="00B8489D"/>
    <w:rsid w:val="00B9086E"/>
    <w:rsid w:val="00B958D8"/>
    <w:rsid w:val="00BA2742"/>
    <w:rsid w:val="00BB2B2A"/>
    <w:rsid w:val="00BB356C"/>
    <w:rsid w:val="00BC68D2"/>
    <w:rsid w:val="00BD0D97"/>
    <w:rsid w:val="00BD1082"/>
    <w:rsid w:val="00BD4635"/>
    <w:rsid w:val="00BD4D68"/>
    <w:rsid w:val="00BD7150"/>
    <w:rsid w:val="00BF30CF"/>
    <w:rsid w:val="00BF34A2"/>
    <w:rsid w:val="00BF3E80"/>
    <w:rsid w:val="00C05C2C"/>
    <w:rsid w:val="00C07C08"/>
    <w:rsid w:val="00C453D1"/>
    <w:rsid w:val="00C5079F"/>
    <w:rsid w:val="00C53352"/>
    <w:rsid w:val="00C552F6"/>
    <w:rsid w:val="00C56904"/>
    <w:rsid w:val="00C70A1B"/>
    <w:rsid w:val="00C71DE9"/>
    <w:rsid w:val="00C720B4"/>
    <w:rsid w:val="00C72BB6"/>
    <w:rsid w:val="00C75086"/>
    <w:rsid w:val="00C775C7"/>
    <w:rsid w:val="00C941AE"/>
    <w:rsid w:val="00C96363"/>
    <w:rsid w:val="00C964F6"/>
    <w:rsid w:val="00CA1C39"/>
    <w:rsid w:val="00CB13EB"/>
    <w:rsid w:val="00CB340D"/>
    <w:rsid w:val="00CB67FD"/>
    <w:rsid w:val="00CB6880"/>
    <w:rsid w:val="00CB6E52"/>
    <w:rsid w:val="00CC0484"/>
    <w:rsid w:val="00CC2881"/>
    <w:rsid w:val="00CD13EC"/>
    <w:rsid w:val="00CD5479"/>
    <w:rsid w:val="00CE031F"/>
    <w:rsid w:val="00CE26F5"/>
    <w:rsid w:val="00CE45F2"/>
    <w:rsid w:val="00CE5555"/>
    <w:rsid w:val="00CF3E01"/>
    <w:rsid w:val="00CF4211"/>
    <w:rsid w:val="00D06209"/>
    <w:rsid w:val="00D104D1"/>
    <w:rsid w:val="00D12E4A"/>
    <w:rsid w:val="00D13C1F"/>
    <w:rsid w:val="00D17144"/>
    <w:rsid w:val="00D176B0"/>
    <w:rsid w:val="00D22D08"/>
    <w:rsid w:val="00D23FC6"/>
    <w:rsid w:val="00D30B6F"/>
    <w:rsid w:val="00D323A5"/>
    <w:rsid w:val="00D33C02"/>
    <w:rsid w:val="00D34D21"/>
    <w:rsid w:val="00D3717D"/>
    <w:rsid w:val="00D45234"/>
    <w:rsid w:val="00D51833"/>
    <w:rsid w:val="00D556DB"/>
    <w:rsid w:val="00D561A6"/>
    <w:rsid w:val="00D56494"/>
    <w:rsid w:val="00D6523A"/>
    <w:rsid w:val="00D77FEC"/>
    <w:rsid w:val="00D867B6"/>
    <w:rsid w:val="00D87138"/>
    <w:rsid w:val="00DA7DA5"/>
    <w:rsid w:val="00DB37A1"/>
    <w:rsid w:val="00DB41B1"/>
    <w:rsid w:val="00DB5BD6"/>
    <w:rsid w:val="00DB6023"/>
    <w:rsid w:val="00DB7298"/>
    <w:rsid w:val="00DB7595"/>
    <w:rsid w:val="00DB7FDF"/>
    <w:rsid w:val="00DC2276"/>
    <w:rsid w:val="00DD02E2"/>
    <w:rsid w:val="00DD43C9"/>
    <w:rsid w:val="00DD74FD"/>
    <w:rsid w:val="00DE142A"/>
    <w:rsid w:val="00DE7A81"/>
    <w:rsid w:val="00DF006B"/>
    <w:rsid w:val="00DF015B"/>
    <w:rsid w:val="00DF05FD"/>
    <w:rsid w:val="00DF38D2"/>
    <w:rsid w:val="00DF42EF"/>
    <w:rsid w:val="00E13E6D"/>
    <w:rsid w:val="00E15667"/>
    <w:rsid w:val="00E1696B"/>
    <w:rsid w:val="00E321A4"/>
    <w:rsid w:val="00E43BAF"/>
    <w:rsid w:val="00E503C6"/>
    <w:rsid w:val="00E54358"/>
    <w:rsid w:val="00E61469"/>
    <w:rsid w:val="00E65810"/>
    <w:rsid w:val="00E67EA1"/>
    <w:rsid w:val="00E70D21"/>
    <w:rsid w:val="00E7105A"/>
    <w:rsid w:val="00E73115"/>
    <w:rsid w:val="00E73E69"/>
    <w:rsid w:val="00E753D8"/>
    <w:rsid w:val="00E75452"/>
    <w:rsid w:val="00E766EA"/>
    <w:rsid w:val="00E776B4"/>
    <w:rsid w:val="00E83ED8"/>
    <w:rsid w:val="00E84CA1"/>
    <w:rsid w:val="00E92113"/>
    <w:rsid w:val="00E94004"/>
    <w:rsid w:val="00E94F4D"/>
    <w:rsid w:val="00E979C3"/>
    <w:rsid w:val="00EA01CF"/>
    <w:rsid w:val="00EA75E1"/>
    <w:rsid w:val="00EB44D9"/>
    <w:rsid w:val="00EC236E"/>
    <w:rsid w:val="00EC54C9"/>
    <w:rsid w:val="00EC5F34"/>
    <w:rsid w:val="00EC64F2"/>
    <w:rsid w:val="00EE0B25"/>
    <w:rsid w:val="00EE63D6"/>
    <w:rsid w:val="00EF2E1C"/>
    <w:rsid w:val="00F01551"/>
    <w:rsid w:val="00F025B0"/>
    <w:rsid w:val="00F04852"/>
    <w:rsid w:val="00F16C29"/>
    <w:rsid w:val="00F21A38"/>
    <w:rsid w:val="00F223CE"/>
    <w:rsid w:val="00F22BA1"/>
    <w:rsid w:val="00F27A5D"/>
    <w:rsid w:val="00F307F2"/>
    <w:rsid w:val="00F455DB"/>
    <w:rsid w:val="00F6183C"/>
    <w:rsid w:val="00F62B45"/>
    <w:rsid w:val="00F64BBF"/>
    <w:rsid w:val="00F651CC"/>
    <w:rsid w:val="00F70393"/>
    <w:rsid w:val="00F71017"/>
    <w:rsid w:val="00F714E7"/>
    <w:rsid w:val="00F74215"/>
    <w:rsid w:val="00F8170C"/>
    <w:rsid w:val="00F83323"/>
    <w:rsid w:val="00F83EFC"/>
    <w:rsid w:val="00F844A1"/>
    <w:rsid w:val="00F85758"/>
    <w:rsid w:val="00F857AF"/>
    <w:rsid w:val="00FA0719"/>
    <w:rsid w:val="00FA48AD"/>
    <w:rsid w:val="00FB0924"/>
    <w:rsid w:val="00FB160B"/>
    <w:rsid w:val="00FB2780"/>
    <w:rsid w:val="00FB6EE6"/>
    <w:rsid w:val="00FD17A1"/>
    <w:rsid w:val="00FD38BB"/>
    <w:rsid w:val="00FD68D7"/>
    <w:rsid w:val="00FE0171"/>
    <w:rsid w:val="00FE27C4"/>
    <w:rsid w:val="00FE2CE5"/>
    <w:rsid w:val="00FE408D"/>
    <w:rsid w:val="00FE7FBF"/>
    <w:rsid w:val="00FF2F08"/>
    <w:rsid w:val="00FF5E95"/>
    <w:rsid w:val="00FF6F1D"/>
    <w:rsid w:val="0FD65DBF"/>
    <w:rsid w:val="695C7769"/>
    <w:rsid w:val="77C03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0727"/>
  <w15:docId w15:val="{5CEC4374-A9A9-4061-BC1B-8D832BDA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s="Times New Roman"/>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NidungvnbnChar">
    <w:name w:val="Nội dung văn bản Char"/>
    <w:basedOn w:val="DefaultParagraphFont"/>
    <w:link w:val="Nidungvnbn"/>
    <w:qFormat/>
    <w:rPr>
      <w:rFonts w:eastAsia="Times New Roman" w:cs="Times New Roman"/>
      <w:sz w:val="26"/>
      <w:szCs w:val="26"/>
    </w:rPr>
  </w:style>
  <w:style w:type="paragraph" w:customStyle="1" w:styleId="Default">
    <w:name w:val="Default"/>
    <w:qFormat/>
    <w:pPr>
      <w:autoSpaceDE w:val="0"/>
      <w:autoSpaceDN w:val="0"/>
      <w:adjustRightInd w:val="0"/>
    </w:pPr>
    <w:rPr>
      <w:rFonts w:eastAsia="Times New Roman" w:cs="Times New Roman"/>
      <w:color w:val="000000"/>
      <w:sz w:val="24"/>
      <w:szCs w:val="24"/>
      <w:lang w:val="en-US" w:eastAsia="en-US"/>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3Char">
    <w:name w:val="Tiểu mục cấp 3 Char"/>
    <w:basedOn w:val="DefaultParagraphFont"/>
    <w:link w:val="Tiumccp3"/>
    <w:rPr>
      <w:rFonts w:eastAsia="Times New Roman" w:cs="Times New Roman"/>
      <w:sz w:val="28"/>
      <w:szCs w:val="26"/>
    </w:rPr>
  </w:style>
  <w:style w:type="paragraph" w:customStyle="1" w:styleId="Bngbiu-nidung">
    <w:name w:val="Bảng biểu - nội dung"/>
    <w:basedOn w:val="Default"/>
    <w:link w:val="Bngbiu-nidungChar"/>
    <w:qFormat/>
    <w:pPr>
      <w:spacing w:after="120" w:line="360" w:lineRule="auto"/>
      <w:jc w:val="center"/>
    </w:pPr>
    <w:rPr>
      <w:color w:val="auto"/>
      <w:sz w:val="26"/>
      <w:szCs w:val="26"/>
      <w:lang w:val="vi-VN"/>
    </w:rPr>
  </w:style>
  <w:style w:type="character" w:customStyle="1" w:styleId="Bngbiu-nidungChar">
    <w:name w:val="Bảng biểu - nội dung Char"/>
    <w:basedOn w:val="NidungvnbnChar"/>
    <w:link w:val="Bngbiu-nidung"/>
    <w:qFormat/>
    <w:rPr>
      <w:rFonts w:eastAsia="Times New Roman" w:cs="Times New Roman"/>
      <w:sz w:val="26"/>
      <w:szCs w:val="26"/>
      <w:lang w:val="vi-VN"/>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colorsuggestion">
    <w:name w:val="___color_suggestion"/>
    <w:basedOn w:val="DefaultParagraphFont"/>
  </w:style>
  <w:style w:type="character" w:customStyle="1" w:styleId="fontstyle01">
    <w:name w:val="fontstyle01"/>
    <w:basedOn w:val="DefaultParagraphFont"/>
    <w:rPr>
      <w:rFonts w:ascii="TimesNewRomanPSMT" w:hAnsi="TimesNewRomanPSMT" w:hint="default"/>
      <w:color w:val="000000"/>
      <w:sz w:val="26"/>
      <w:szCs w:val="26"/>
    </w:rPr>
  </w:style>
  <w:style w:type="paragraph" w:customStyle="1" w:styleId="Binhthng1">
    <w:name w:val="Bình thường1"/>
    <w:qFormat/>
    <w:pPr>
      <w:spacing w:before="100" w:beforeAutospacing="1" w:after="160" w:line="256" w:lineRule="auto"/>
    </w:pPr>
    <w:rPr>
      <w:rFonts w:ascii="Calibri" w:eastAsia="Times New Roman" w:hAnsi="Calibri" w:cs="Calibri"/>
      <w:sz w:val="22"/>
      <w:szCs w:val="22"/>
    </w:rPr>
  </w:style>
  <w:style w:type="character" w:customStyle="1" w:styleId="cpChagiiquyt1">
    <w:name w:val="Đề cập Chưa giải quyết1"/>
    <w:basedOn w:val="DefaultParagraphFont"/>
    <w:uiPriority w:val="99"/>
    <w:semiHidden/>
    <w:unhideWhenUsed/>
    <w:rPr>
      <w:color w:val="605E5C"/>
      <w:shd w:val="clear" w:color="auto" w:fill="E1DFDD"/>
    </w:rPr>
  </w:style>
  <w:style w:type="paragraph" w:customStyle="1" w:styleId="Hinh">
    <w:name w:val="Hinh"/>
    <w:basedOn w:val="Nidungvnbn"/>
    <w:link w:val="HinhChar"/>
    <w:qFormat/>
    <w:pPr>
      <w:jc w:val="center"/>
    </w:pPr>
    <w:rPr>
      <w:i/>
      <w:lang w:val="vi-VN"/>
    </w:rPr>
  </w:style>
  <w:style w:type="character" w:customStyle="1" w:styleId="HinhChar">
    <w:name w:val="Hinh Char"/>
    <w:basedOn w:val="NidungvnbnChar"/>
    <w:link w:val="Hinh"/>
    <w:rPr>
      <w:rFonts w:eastAsia="Times New Roman" w:cs="Times New Roman"/>
      <w:i/>
      <w:sz w:val="26"/>
      <w:szCs w:val="26"/>
      <w:lang w:eastAsia="en-US"/>
    </w:rPr>
  </w:style>
  <w:style w:type="paragraph" w:customStyle="1" w:styleId="Bang">
    <w:name w:val="Bang"/>
    <w:basedOn w:val="Tiumccp1"/>
    <w:link w:val="BangChar"/>
    <w:qFormat/>
    <w:pPr>
      <w:jc w:val="center"/>
    </w:pPr>
    <w:rPr>
      <w:b w:val="0"/>
      <w:i/>
      <w:lang w:val="vi-VN"/>
    </w:rPr>
  </w:style>
  <w:style w:type="character" w:customStyle="1" w:styleId="BangChar">
    <w:name w:val="Bang Char"/>
    <w:basedOn w:val="Tiumccp1Char"/>
    <w:link w:val="Bang"/>
    <w:qFormat/>
    <w:rPr>
      <w:rFonts w:eastAsia="Times New Roman" w:cs="Times New Roman"/>
      <w:b w:val="0"/>
      <w:i/>
      <w:sz w:val="28"/>
      <w:szCs w:val="28"/>
      <w:lang w:eastAsia="en-US"/>
    </w:rPr>
  </w:style>
  <w:style w:type="paragraph" w:customStyle="1" w:styleId="Bibliography1">
    <w:name w:val="Bibliography1"/>
    <w:basedOn w:val="Normal"/>
    <w:next w:val="Normal"/>
    <w:uiPriority w:val="37"/>
    <w:unhideWhenUsed/>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cpChagiiquyt2">
    <w:name w:val="Đề cập Chưa giải quyết2"/>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2D0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1959">
      <w:bodyDiv w:val="1"/>
      <w:marLeft w:val="0"/>
      <w:marRight w:val="0"/>
      <w:marTop w:val="0"/>
      <w:marBottom w:val="0"/>
      <w:divBdr>
        <w:top w:val="none" w:sz="0" w:space="0" w:color="auto"/>
        <w:left w:val="none" w:sz="0" w:space="0" w:color="auto"/>
        <w:bottom w:val="none" w:sz="0" w:space="0" w:color="auto"/>
        <w:right w:val="none" w:sz="0" w:space="0" w:color="auto"/>
      </w:divBdr>
    </w:div>
    <w:div w:id="1475877384">
      <w:bodyDiv w:val="1"/>
      <w:marLeft w:val="0"/>
      <w:marRight w:val="0"/>
      <w:marTop w:val="0"/>
      <w:marBottom w:val="0"/>
      <w:divBdr>
        <w:top w:val="none" w:sz="0" w:space="0" w:color="auto"/>
        <w:left w:val="none" w:sz="0" w:space="0" w:color="auto"/>
        <w:bottom w:val="none" w:sz="0" w:space="0" w:color="auto"/>
        <w:right w:val="none" w:sz="0" w:space="0" w:color="auto"/>
      </w:divBdr>
    </w:div>
    <w:div w:id="1998073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cTap\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7CACE-0926-42D0-A075-9784BE45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348</TotalTime>
  <Pages>9</Pages>
  <Words>1379</Words>
  <Characters>7865</Characters>
  <Application>Microsoft Office Word</Application>
  <DocSecurity>0</DocSecurity>
  <Lines>65</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VTCD</dc:creator>
  <cp:lastModifiedBy>Diễm Sương</cp:lastModifiedBy>
  <cp:revision>296</cp:revision>
  <cp:lastPrinted>2022-12-05T05:50:00Z</cp:lastPrinted>
  <dcterms:created xsi:type="dcterms:W3CDTF">2022-05-30T05:40:00Z</dcterms:created>
  <dcterms:modified xsi:type="dcterms:W3CDTF">2023-12-21T13:33:00Z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DFF502638C8848179FAE2749E2975A81</vt:lpwstr>
  </property>
</Properties>
</file>